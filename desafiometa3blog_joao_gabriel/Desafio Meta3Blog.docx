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1A8A119" w:rsidP="1F14DBC8" w:rsidRDefault="61A8A119" w14:paraId="3A9C6FED" w14:textId="43AD47A7">
      <w:pPr>
        <w:pStyle w:val="BNDES"/>
        <w:keepNext w:val="1"/>
        <w:ind w:left="708" w:firstLine="0"/>
        <w:jc w:val="center"/>
        <w:outlineLvl w:val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F14DBC8" w:rsidR="61A8A1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  <w:t xml:space="preserve">Desafio de </w:t>
      </w:r>
      <w:r w:rsidRPr="1F14DBC8" w:rsidR="70C2858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  <w:t>D</w:t>
      </w:r>
      <w:r w:rsidRPr="1F14DBC8" w:rsidR="61A8A1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  <w:t>e</w:t>
      </w:r>
      <w:r w:rsidRPr="1F14DBC8" w:rsidR="61A8A11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senvolvimento Meta3Blog</w:t>
      </w:r>
    </w:p>
    <w:p w:rsidR="4F14438F" w:rsidP="4F14438F" w:rsidRDefault="4F14438F" w14:paraId="6E21B751" w14:textId="35CB14E8">
      <w:pPr>
        <w:pStyle w:val="BNDES"/>
        <w:keepNext w:val="1"/>
        <w:jc w:val="center"/>
        <w:outlineLvl w:val="0"/>
        <w:rPr>
          <w:rFonts w:ascii="Segoe UI" w:hAnsi="Segoe UI" w:cs="Segoe UI"/>
          <w:b w:val="1"/>
          <w:bCs w:val="1"/>
          <w:sz w:val="24"/>
          <w:szCs w:val="24"/>
        </w:rPr>
      </w:pPr>
    </w:p>
    <w:p w:rsidRPr="00773A25" w:rsidR="00773A25" w:rsidP="00773A25" w:rsidRDefault="00773A25" w14:paraId="1713F4FC" w14:textId="77777777">
      <w:pPr>
        <w:pStyle w:val="BNDES"/>
        <w:keepNext/>
        <w:jc w:val="center"/>
        <w:outlineLvl w:val="0"/>
        <w:rPr>
          <w:rFonts w:ascii="Segoe UI" w:hAnsi="Segoe UI" w:cs="Segoe UI"/>
          <w:b/>
          <w:sz w:val="24"/>
          <w:szCs w:val="24"/>
        </w:rPr>
      </w:pPr>
    </w:p>
    <w:p w:rsidR="61A8A119" w:rsidP="4F14438F" w:rsidRDefault="61A8A119" w14:paraId="1DCFD55F" w14:textId="1085227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14438F" w:rsidR="61A8A1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Bem-vindo ao nosso desafio de desenvolvimento Meta3Blog! Neste desafio, você será responsável por criar um gerenciador de postagens para o Meta3Blog. Este gerenciador de postagens permitirá que os usuários façam login, gerenciem suas postagens, gerenciem usuários</w:t>
      </w:r>
      <w:r w:rsidRPr="4F14438F" w:rsidR="50F46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As postagens feitas ficarão </w:t>
      </w:r>
      <w:r w:rsidRPr="4F14438F" w:rsidR="50F46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disponíveis</w:t>
      </w:r>
      <w:r w:rsidRPr="4F14438F" w:rsidR="50F46F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o público poder ler e curtir!</w:t>
      </w:r>
    </w:p>
    <w:p w:rsidR="4F14438F" w:rsidP="1F14DBC8" w:rsidRDefault="4F14438F" w14:paraId="1C1F41DE" w14:textId="5B04E5F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14DBC8" w:rsidP="1F14DBC8" w:rsidRDefault="1F14DBC8" w14:paraId="23017349" w14:textId="6B76CB5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14DBC8" w:rsidP="1F14DBC8" w:rsidRDefault="1F14DBC8" w14:paraId="5366ABE1" w14:textId="6C028B8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14DBC8" w:rsidP="1F14DBC8" w:rsidRDefault="1F14DBC8" w14:paraId="0C63EF35" w14:textId="68DBB65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F14438F" w:rsidP="1F14DBC8" w:rsidRDefault="4F14438F" w14:paraId="14E92F50" w14:textId="384F8B2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14DBC8" w:rsidR="61A8A1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desafio </w:t>
      </w:r>
      <w:r w:rsidRPr="1F14DBC8" w:rsidR="0509B4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possui algumas </w:t>
      </w:r>
      <w:r w:rsidRPr="1F14DBC8" w:rsidR="0509B4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exigências</w:t>
      </w:r>
      <w:r w:rsidRPr="1F14DBC8" w:rsidR="0509B4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são</w:t>
      </w:r>
      <w:r w:rsidRPr="1F14DBC8" w:rsidR="61A8A1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1F14DBC8" w:rsidP="1F14DBC8" w:rsidRDefault="1F14DBC8" w14:paraId="1D7F33DA" w14:textId="2B9B896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8EB474" w:rsidP="1F14DBC8" w:rsidRDefault="148EB474" w14:paraId="42DC3DF1" w14:textId="6C22B95D">
      <w:pPr>
        <w:pStyle w:val="PargrafodaLista"/>
        <w:numPr>
          <w:ilvl w:val="0"/>
          <w:numId w:val="3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148EB4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Utilizar as seguintes tecnologias: .NET, </w:t>
      </w:r>
      <w:proofErr w:type="spellStart"/>
      <w:r w:rsidRPr="1F14DBC8" w:rsidR="148EB4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ReactJS</w:t>
      </w:r>
      <w:proofErr w:type="spellEnd"/>
      <w:r w:rsidRPr="1F14DBC8" w:rsidR="148EB4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</w:t>
      </w:r>
      <w:proofErr w:type="spellStart"/>
      <w:r w:rsidRPr="1F14DBC8" w:rsidR="148EB4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proofErr w:type="spellEnd"/>
      <w:r w:rsidRPr="1F14DBC8" w:rsidR="148EB4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SQL Server.</w:t>
      </w:r>
    </w:p>
    <w:p w:rsidR="1F14DBC8" w:rsidP="1F14DBC8" w:rsidRDefault="1F14DBC8" w14:paraId="11D368D8" w14:textId="0F8654B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8EB474" w:rsidP="1F14DBC8" w:rsidRDefault="148EB474" w14:paraId="6DB6D2A8" w14:textId="4BD8FC27">
      <w:pPr>
        <w:pStyle w:val="PargrafodaLista"/>
        <w:numPr>
          <w:ilvl w:val="0"/>
          <w:numId w:val="3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14DBC8" w:rsidR="148EB4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desafio possui 3 etapas e para cada uma delas você terá 8 horas para executar as tarefas listadas.</w:t>
      </w:r>
    </w:p>
    <w:p w:rsidR="1F14DBC8" w:rsidP="1F14DBC8" w:rsidRDefault="1F14DBC8" w14:paraId="43E0283F" w14:textId="0077AD1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F14438F" w:rsidP="1F14DBC8" w:rsidRDefault="4F14438F" w14:paraId="0020EF35" w14:textId="70F6D3F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B37D1F0" w14:textId="5D88D61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5A1D51C6" w14:textId="24E9376F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EA13F17" w14:textId="70C81EF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B819F19" w14:textId="0BF785B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90B40BA" w14:textId="39708CE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F9F168B" w14:textId="2DBF3E0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F2351E1" w14:textId="032DA15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B955D17" w14:textId="4140FD9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C583D95" w14:textId="23FE019C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7E7F92A" w14:textId="4FC0E82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793309E" w14:textId="158B7A8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CFEE72D" w14:textId="5621E51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2183EB56" w14:textId="24B69CB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E763EB6" w14:textId="4CD9862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DA098F6" w14:textId="07CCA22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B4A83F7" w14:textId="5AAE889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0FE33869" w14:textId="37F6045F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1A8A119" w:rsidP="1F14DBC8" w:rsidRDefault="61A8A119" w14:paraId="7C3C5363" w14:textId="0DA1E84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61A8A1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Esperamos que você tenha um tempo divertido e desafiador ao criar este gerenciador de postagens. Boa sorte e esperamos ver sua solução em breve!</w:t>
      </w:r>
    </w:p>
    <w:p w:rsidR="1F14DBC8" w:rsidP="1F14DBC8" w:rsidRDefault="1F14DBC8" w14:paraId="2FE4185A" w14:textId="4FAA0DE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E369929" w14:textId="1809E4CC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24B8979E" w14:textId="09F4CB3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5AA0DDA9" w14:textId="1BF98E0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460DE55" w14:textId="3F519208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7625634B" w:rsidP="1F14DBC8" w:rsidRDefault="7625634B" w14:paraId="68A77191" w14:textId="0F847D1B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  <w:r w:rsidRPr="1F14DBC8" w:rsidR="7625634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  <w:t>Etapa 1</w:t>
      </w:r>
    </w:p>
    <w:p w:rsidR="1F14DBC8" w:rsidP="1F14DBC8" w:rsidRDefault="1F14DBC8" w14:paraId="4D6F2E2E" w14:textId="30B09E1C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1F14DBC8" w:rsidP="1F14DBC8" w:rsidRDefault="1F14DBC8" w14:paraId="6BA0B089" w14:textId="5BF6571F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157E5017" w:rsidP="1F14DBC8" w:rsidRDefault="157E5017" w14:paraId="0A760F58" w14:textId="4F1B7391">
      <w:pPr>
        <w:pStyle w:val="PargrafodaLista"/>
        <w:numPr>
          <w:ilvl w:val="0"/>
          <w:numId w:val="28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157E50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Banco de dados SQL Server</w:t>
      </w:r>
    </w:p>
    <w:p w:rsidR="157E5017" w:rsidP="3BA6EFB8" w:rsidRDefault="157E5017" w14:paraId="04B86457" w14:textId="762143B1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BA6EFB8" w:rsidR="157E501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Você deve criar um banco de dados em SQL Server de acordo com </w:t>
      </w:r>
      <w:r w:rsidRPr="3BA6EFB8" w:rsidR="39016E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descrição do sistema.</w:t>
      </w:r>
    </w:p>
    <w:p w:rsidR="1F14DBC8" w:rsidP="1F14DBC8" w:rsidRDefault="1F14DBC8" w14:paraId="6FBA15D9" w14:textId="114F34EC">
      <w:pPr>
        <w:pStyle w:val="BNDES"/>
        <w:keepNext w:val="1"/>
        <w:jc w:val="left"/>
        <w:outlineLvl w:val="0"/>
        <w:rPr>
          <w:rFonts w:ascii="Segoe UI" w:hAnsi="Segoe UI" w:cs="Segoe UI"/>
          <w:sz w:val="24"/>
          <w:szCs w:val="24"/>
        </w:rPr>
      </w:pPr>
    </w:p>
    <w:p w:rsidR="5FEC2346" w:rsidP="1F14DBC8" w:rsidRDefault="5FEC2346" w14:paraId="2C8F3141" w14:textId="532717FF">
      <w:pPr>
        <w:pStyle w:val="BNDES"/>
        <w:keepNext w:val="1"/>
        <w:jc w:val="center"/>
      </w:pPr>
    </w:p>
    <w:p w:rsidR="1F14DBC8" w:rsidP="1F14DBC8" w:rsidRDefault="1F14DBC8" w14:paraId="506CF5A2" w14:textId="0F6F11EB">
      <w:pPr>
        <w:pStyle w:val="BNDES"/>
        <w:keepNext w:val="1"/>
        <w:jc w:val="center"/>
      </w:pPr>
    </w:p>
    <w:p w:rsidR="1F14DBC8" w:rsidP="1F14DBC8" w:rsidRDefault="1F14DBC8" w14:paraId="72D0822E" w14:textId="122146D1">
      <w:pPr>
        <w:pStyle w:val="BNDES"/>
        <w:keepNext w:val="1"/>
        <w:ind w:firstLine="708"/>
        <w:jc w:val="left"/>
        <w:rPr>
          <w:rFonts w:ascii="Segoe UI" w:hAnsi="Segoe UI" w:cs="Segoe UI"/>
          <w:sz w:val="24"/>
          <w:szCs w:val="24"/>
          <w:lang w:eastAsia="pt-BR"/>
        </w:rPr>
      </w:pPr>
    </w:p>
    <w:p w:rsidR="7D3C4E5F" w:rsidP="1F14DBC8" w:rsidRDefault="7D3C4E5F" w14:paraId="203D7957" w14:textId="29ECB26A">
      <w:pPr>
        <w:pStyle w:val="PargrafodaLista"/>
        <w:numPr>
          <w:ilvl w:val="0"/>
          <w:numId w:val="28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D3C4E5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Back-End em .NET</w:t>
      </w:r>
    </w:p>
    <w:p w:rsidR="7D3C4E5F" w:rsidP="1F14DBC8" w:rsidRDefault="7D3C4E5F" w14:paraId="4BD08E6C" w14:textId="0C7C27B6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D3C4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partir do modelo de banco de dados, você deve gerar o Back-End em .NET com as seguintes APIs: Login, CRUD de Usuários, CRUD de Postagens, Curtir e Discutir Postagens;</w:t>
      </w:r>
    </w:p>
    <w:p w:rsidR="7D3C4E5F" w:rsidP="1F14DBC8" w:rsidRDefault="7D3C4E5F" w14:paraId="33854923" w14:textId="730B3421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D3C4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Deve ter duas APIs da sua escolha para gerar relatórios/gráficos.</w:t>
      </w:r>
    </w:p>
    <w:p w:rsidR="7D3C4E5F" w:rsidP="1F14DBC8" w:rsidRDefault="7D3C4E5F" w14:paraId="536D4D51" w14:textId="407037C2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D3C4E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Deverá exibir o Swagger com as APIs geradas;</w:t>
      </w:r>
    </w:p>
    <w:p w:rsidR="2CD2669B" w:rsidP="1F14DBC8" w:rsidRDefault="2CD2669B" w14:paraId="75B7711F" w14:textId="5BB9C232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CD266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Após todas as etapas anteriores crie um usuário via </w:t>
      </w:r>
      <w:r w:rsidRPr="1F14DBC8" w:rsidR="2CD266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Swagger</w:t>
      </w:r>
      <w:r w:rsidRPr="1F14DBC8" w:rsidR="2CD266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1F14DBC8" w:rsidP="1F14DBC8" w:rsidRDefault="1F14DBC8" w14:paraId="34EBE786" w14:textId="58C36FD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743BEB8" w:rsidP="1F14DBC8" w:rsidRDefault="2743BEB8" w14:paraId="7C304275" w14:textId="019F929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743BE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Link </w:t>
      </w:r>
      <w:r w:rsidRPr="1F14DBC8" w:rsidR="054286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 auxiliar</w:t>
      </w:r>
      <w:r w:rsidRPr="1F14DBC8" w:rsidR="2743BE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hyperlink r:id="R14e705aed62e4574">
        <w:r w:rsidRPr="1F14DBC8" w:rsidR="3A17FA7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https://learn.microsoft.com/pt-br/aspnet/core/tutorials/first-web-api?view=aspnetcore-7.0&amp;tabs=visual-studio</w:t>
        </w:r>
      </w:hyperlink>
    </w:p>
    <w:p w:rsidR="1F14DBC8" w:rsidP="1F14DBC8" w:rsidRDefault="1F14DBC8" w14:paraId="064FB9EB" w14:textId="28E4AFE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05A6714" w14:textId="29ED1BB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1F770AA" w14:textId="4338FBC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7861C848" w14:textId="5E9D471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5EACFD67" w14:textId="43360D3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2A34AF5A" w14:textId="40EF4A0F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73278DD2" w14:textId="01B08CEC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7D72FA41" w14:textId="2FF1523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AF04EE4" w14:textId="0091A4E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7905DA55" w14:textId="4183A16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431E433" w14:textId="5630D10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BA6EFB8" w:rsidP="3BA6EFB8" w:rsidRDefault="3BA6EFB8" w14:paraId="3FD0826A" w14:textId="4892BEA5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3BA6EFB8" w:rsidP="3BA6EFB8" w:rsidRDefault="3BA6EFB8" w14:paraId="18EE6366" w14:textId="6CF06B13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3BA6EFB8" w:rsidP="3BA6EFB8" w:rsidRDefault="3BA6EFB8" w14:paraId="7F7CBA8F" w14:textId="22C89930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3BA6EFB8" w:rsidP="3BA6EFB8" w:rsidRDefault="3BA6EFB8" w14:paraId="7D0950D9" w14:textId="1E5D66AB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3BA6EFB8" w:rsidP="3BA6EFB8" w:rsidRDefault="3BA6EFB8" w14:paraId="3E226959" w14:textId="49C7A957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3BA6EFB8" w:rsidP="3BA6EFB8" w:rsidRDefault="3BA6EFB8" w14:paraId="24D38362" w14:textId="5247A2E7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3BA6EFB8" w:rsidP="3BA6EFB8" w:rsidRDefault="3BA6EFB8" w14:paraId="21A7892A" w14:textId="748907E3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201D183C" w:rsidP="1F14DBC8" w:rsidRDefault="201D183C" w14:paraId="413EBC15" w14:textId="759284B6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  <w:r w:rsidRPr="1F14DBC8" w:rsidR="201D18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  <w:t>Etapa 2</w:t>
      </w:r>
    </w:p>
    <w:p w:rsidR="1F14DBC8" w:rsidP="1F14DBC8" w:rsidRDefault="1F14DBC8" w14:paraId="214BD281" w14:textId="33D973A2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1F14DBC8" w:rsidP="1F14DBC8" w:rsidRDefault="1F14DBC8" w14:paraId="0B281E1F" w14:textId="262A0E4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57CBE53" w14:textId="3E90B56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01D183C" w:rsidP="1F14DBC8" w:rsidRDefault="201D183C" w14:paraId="2541F6FF" w14:textId="1056B155">
      <w:pPr>
        <w:pStyle w:val="PargrafodaLista"/>
        <w:numPr>
          <w:ilvl w:val="0"/>
          <w:numId w:val="28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01D18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Front-End em ReactJS com Typescript</w:t>
      </w:r>
    </w:p>
    <w:p w:rsidR="201D183C" w:rsidP="1F14DBC8" w:rsidRDefault="201D183C" w14:paraId="0AC396BF" w14:textId="55F2F721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Você deve criar o Front-End em ReactJS com Typescript de acordo com o Figma mostrado.</w:t>
      </w:r>
    </w:p>
    <w:p w:rsidR="201D183C" w:rsidP="1F14DBC8" w:rsidRDefault="201D183C" w14:paraId="009D84C2" w14:textId="4BEAF63A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Você deve utilizar a</w:t>
      </w:r>
      <w:r w:rsidRPr="1F14DBC8" w:rsidR="68597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biblioteca</w:t>
      </w:r>
      <w:r w:rsidRPr="1F14DBC8" w:rsidR="6C87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s:</w:t>
      </w:r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F14DBC8" w:rsidR="201D183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Material UI</w:t>
      </w:r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na versão 5 para gerar os componentes de interface</w:t>
      </w:r>
      <w:r w:rsidRPr="1F14DBC8" w:rsidR="7BF363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proofErr w:type="spellStart"/>
      <w:r w:rsidRPr="1F14DBC8" w:rsidR="7BF363A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Axios</w:t>
      </w:r>
      <w:proofErr w:type="spellEnd"/>
      <w:r w:rsidRPr="1F14DBC8" w:rsidR="7BF363A6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F14DBC8" w:rsidR="7BF363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realizar as requisições do </w:t>
      </w:r>
      <w:proofErr w:type="spellStart"/>
      <w:r w:rsidRPr="1F14DBC8" w:rsidR="7BF363A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BackEnd</w:t>
      </w:r>
      <w:proofErr w:type="spellEnd"/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2A2A91BA" w:rsidP="1F14DBC8" w:rsidRDefault="2A2A91BA" w14:paraId="0C934A73" w14:textId="73893F05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A2A91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única tela que não necessita de autenticação nessa etapa é de</w:t>
      </w:r>
      <w:r w:rsidRPr="1F14DBC8" w:rsidR="201D18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Login.</w:t>
      </w:r>
    </w:p>
    <w:p w:rsidR="1F14DBC8" w:rsidP="1F14DBC8" w:rsidRDefault="1F14DBC8" w14:paraId="6DDC01C3" w14:textId="14609B3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828F240" w:rsidP="1F14DBC8" w:rsidRDefault="4828F240" w14:paraId="428B53A0" w14:textId="7FD351C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4828F2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essa etapa você irá desenvolver as </w:t>
      </w:r>
      <w:r w:rsidRPr="1F14DBC8" w:rsidR="155005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seguintes telas:</w:t>
      </w:r>
    </w:p>
    <w:p w:rsidR="155005F1" w:rsidP="1F14DBC8" w:rsidRDefault="155005F1" w14:paraId="59A788B4" w14:textId="4A619EA4">
      <w:pPr>
        <w:pStyle w:val="PargrafodaLista"/>
        <w:numPr>
          <w:ilvl w:val="0"/>
          <w:numId w:val="3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155005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Login</w:t>
      </w:r>
      <w:r w:rsidRPr="1F14DBC8" w:rsidR="5F3CB1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155005F1" w:rsidP="1F14DBC8" w:rsidRDefault="155005F1" w14:paraId="7FF8CB60" w14:textId="45DEA855">
      <w:pPr>
        <w:pStyle w:val="PargrafodaLista"/>
        <w:numPr>
          <w:ilvl w:val="0"/>
          <w:numId w:val="3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155005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CRUD Postagens</w:t>
      </w:r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1F14DBC8" w:rsidP="1F14DBC8" w:rsidRDefault="1F14DBC8" w14:paraId="635BA8FB" w14:textId="613F8F0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D06DCAC" w14:textId="5BECB46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E718FD" w:rsidP="1F14DBC8" w:rsidRDefault="5CE718FD" w14:paraId="576204E7" w14:textId="5764079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5CE718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Link </w:t>
      </w:r>
      <w:r w:rsidRPr="1F14DBC8" w:rsidR="5CE718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Figma</w:t>
      </w:r>
      <w:r w:rsidRPr="1F14DBC8" w:rsidR="5CE718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hyperlink r:id="Rd1143b15aba141dc">
        <w:r w:rsidRPr="1F14DBC8" w:rsidR="177C9AF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https://www.figma.com/file/O0KEsTEQdZ19ZOqJqnvhT0/Desafio-Meta3Blog?node-id=1251%3A17&amp;t=rvCFo12wP3RywtQF-1</w:t>
        </w:r>
      </w:hyperlink>
      <w:r w:rsidRPr="1F14DBC8" w:rsidR="5CE718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1F14DBC8" w:rsidP="1F14DBC8" w:rsidRDefault="1F14DBC8" w14:paraId="6F95ED83" w14:textId="1C8FD91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3992548" w14:textId="1CFE120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FAE07AF" w14:textId="16A7081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3349B00" w14:textId="31A7E52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26378149" w14:textId="7608A84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174EFFD" w14:textId="5888AF4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71E560B" w14:textId="7377F2F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7585F4D6" w14:textId="099BB4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7B53183" w14:textId="61AA63D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6001028" w14:textId="734EDE4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080107BE" w14:textId="0E1DEB9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035FC389" w14:textId="4A401FA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262ED268" w14:textId="2C8C56C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F0BDABD" w14:textId="1A826D8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63679FF" w14:textId="2CBFCF4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425D376C" w14:textId="4CB106E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4B59322" w14:textId="66D6C59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32BCD13B" w14:textId="27B24E0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BB6F93F" w14:textId="7EC70BB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5133755E" w14:textId="427DCAC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449B7BE" w14:textId="72E40E9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12E63C67" w14:textId="5F9008D9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7E353D92" w:rsidP="1F14DBC8" w:rsidRDefault="7E353D92" w14:paraId="361EC2F8" w14:textId="66DB80A2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  <w:r w:rsidRPr="1F14DBC8" w:rsidR="7E353D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  <w:t>Etapa 3</w:t>
      </w:r>
    </w:p>
    <w:p w:rsidR="1F14DBC8" w:rsidP="1F14DBC8" w:rsidRDefault="1F14DBC8" w14:paraId="69009BC2" w14:textId="33D973A2">
      <w:pPr>
        <w:pStyle w:val="Normal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 w:eastAsia="pt-BR"/>
        </w:rPr>
      </w:pPr>
    </w:p>
    <w:p w:rsidR="1F14DBC8" w:rsidP="1F14DBC8" w:rsidRDefault="1F14DBC8" w14:paraId="267645F2" w14:textId="262A0E4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07BB15E8" w14:textId="3E90B56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E353D92" w:rsidP="1F14DBC8" w:rsidRDefault="7E353D92" w14:paraId="1B632FF0" w14:textId="1056B155">
      <w:pPr>
        <w:pStyle w:val="PargrafodaLista"/>
        <w:numPr>
          <w:ilvl w:val="0"/>
          <w:numId w:val="28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E353D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Front-End em ReactJS com Typescript</w:t>
      </w:r>
    </w:p>
    <w:p w:rsidR="7E353D92" w:rsidP="1F14DBC8" w:rsidRDefault="7E353D92" w14:paraId="54B070DD" w14:textId="1E595B89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Você deve criar o Front-</w:t>
      </w:r>
      <w:proofErr w:type="spellStart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End</w:t>
      </w:r>
      <w:proofErr w:type="spellEnd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</w:t>
      </w:r>
      <w:proofErr w:type="spellStart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ReactJS</w:t>
      </w:r>
      <w:proofErr w:type="spellEnd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</w:t>
      </w:r>
      <w:proofErr w:type="spellStart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Typescript</w:t>
      </w:r>
      <w:proofErr w:type="spellEnd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acordo com o </w:t>
      </w:r>
      <w:proofErr w:type="spellStart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Figma</w:t>
      </w:r>
      <w:proofErr w:type="spellEnd"/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mostrado.</w:t>
      </w:r>
    </w:p>
    <w:p w:rsidR="7E353D92" w:rsidP="1F14DBC8" w:rsidRDefault="7E353D92" w14:paraId="668FA1B3" w14:textId="7229520D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1F14DBC8" w:rsidR="60B3DE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única tela</w:t>
      </w:r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não necessita de autenticação nessa etapa é de Visualizar Postagens.</w:t>
      </w:r>
    </w:p>
    <w:p w:rsidR="75187191" w:rsidP="1F14DBC8" w:rsidRDefault="75187191" w14:paraId="72C17897" w14:textId="537DC7E9">
      <w:pPr>
        <w:pStyle w:val="PargrafodaLista"/>
        <w:numPr>
          <w:ilvl w:val="1"/>
          <w:numId w:val="2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51871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Fica a sua escolha as bibliotecas para gerar os gráficos;</w:t>
      </w:r>
    </w:p>
    <w:p w:rsidR="1F14DBC8" w:rsidP="1F14DBC8" w:rsidRDefault="1F14DBC8" w14:paraId="22E48AC7" w14:textId="14609B3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E353D92" w:rsidP="1F14DBC8" w:rsidRDefault="7E353D92" w14:paraId="6203D598" w14:textId="7FD351C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 essa etapa você irá desenvolver as seguintes telas:</w:t>
      </w:r>
    </w:p>
    <w:p w:rsidR="263236D7" w:rsidP="1F14DBC8" w:rsidRDefault="263236D7" w14:paraId="49B9A8E1" w14:textId="72CA1AD6">
      <w:pPr>
        <w:pStyle w:val="PargrafodaLista"/>
        <w:numPr>
          <w:ilvl w:val="0"/>
          <w:numId w:val="3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263236D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Dashboard</w:t>
      </w:r>
    </w:p>
    <w:p w:rsidR="7E353D92" w:rsidP="1F14DBC8" w:rsidRDefault="7E353D92" w14:paraId="4F98EF1D" w14:textId="1FBD65F3">
      <w:pPr>
        <w:pStyle w:val="PargrafodaLista"/>
        <w:numPr>
          <w:ilvl w:val="0"/>
          <w:numId w:val="3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E353D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CRUD </w:t>
      </w:r>
      <w:r w:rsidRPr="1F14DBC8" w:rsidR="3CDA22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Usuários;</w:t>
      </w:r>
    </w:p>
    <w:p w:rsidR="3CDA22C4" w:rsidP="1F14DBC8" w:rsidRDefault="3CDA22C4" w14:paraId="0998D8C9" w14:textId="69793839">
      <w:pPr>
        <w:pStyle w:val="PargrafodaLista"/>
        <w:numPr>
          <w:ilvl w:val="0"/>
          <w:numId w:val="30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3CDA22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Visualizar Postagens</w:t>
      </w:r>
      <w:r w:rsidRPr="1F14DBC8" w:rsidR="5AD17A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1F14DBC8" w:rsidP="1F14DBC8" w:rsidRDefault="1F14DBC8" w14:paraId="5858AC0D" w14:textId="30400CA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F14DBC8" w:rsidP="1F14DBC8" w:rsidRDefault="1F14DBC8" w14:paraId="67D0C4CD" w14:textId="31005B8A">
      <w:pPr>
        <w:pStyle w:val="BNDES"/>
        <w:keepNext w:val="1"/>
        <w:ind w:firstLine="0"/>
        <w:jc w:val="left"/>
        <w:rPr>
          <w:rFonts w:ascii="Segoe UI" w:hAnsi="Segoe UI" w:cs="Segoe UI"/>
          <w:b w:val="0"/>
          <w:bCs w:val="0"/>
          <w:sz w:val="24"/>
          <w:szCs w:val="24"/>
          <w:lang w:eastAsia="pt-BR"/>
        </w:rPr>
      </w:pPr>
    </w:p>
    <w:p w:rsidR="724DBF66" w:rsidP="1F14DBC8" w:rsidRDefault="724DBF66" w14:paraId="2FC16B94" w14:textId="68EBCD5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F14DBC8" w:rsidR="724DB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Link </w:t>
      </w:r>
      <w:r w:rsidRPr="1F14DBC8" w:rsidR="724DB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Figma</w:t>
      </w:r>
      <w:r w:rsidRPr="1F14DBC8" w:rsidR="724DB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hyperlink r:id="Re49a84f7fe8d41d1">
        <w:r w:rsidRPr="1F14DBC8" w:rsidR="333211D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https://www.figma.com/file/O0KEsTEQdZ19ZOqJqnvhT0/Desafio-Meta3Blog?node-id=1251%3A17&amp;t=rvCFo12wP3RywtQF-1</w:t>
        </w:r>
      </w:hyperlink>
      <w:r w:rsidRPr="1F14DBC8" w:rsidR="724DB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</w:p>
    <w:p w:rsidR="1F14DBC8" w:rsidP="1F14DBC8" w:rsidRDefault="1F14DBC8" w14:paraId="45F839AA" w14:textId="751366D9">
      <w:pPr>
        <w:pStyle w:val="BNDES"/>
        <w:keepNext w:val="1"/>
        <w:ind w:firstLine="0"/>
        <w:jc w:val="left"/>
        <w:rPr>
          <w:rFonts w:ascii="Segoe UI" w:hAnsi="Segoe UI" w:cs="Segoe UI"/>
          <w:b w:val="0"/>
          <w:bCs w:val="0"/>
          <w:sz w:val="24"/>
          <w:szCs w:val="24"/>
          <w:lang w:eastAsia="pt-BR"/>
        </w:rPr>
      </w:pPr>
    </w:p>
    <w:sectPr w:rsidRPr="00793293" w:rsidR="0094008D" w:rsidSect="00595DC6">
      <w:headerReference w:type="default" r:id="rId8"/>
      <w:footerReference w:type="default" r:id="rId9"/>
      <w:pgSz w:w="11907" w:h="16840" w:orient="portrait" w:code="9"/>
      <w:pgMar w:top="2127" w:right="851" w:bottom="1418" w:left="1134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8C9" w:rsidRDefault="00E478C9" w14:paraId="3D10A3D4" w14:textId="77777777">
      <w:r>
        <w:separator/>
      </w:r>
    </w:p>
  </w:endnote>
  <w:endnote w:type="continuationSeparator" w:id="0">
    <w:p w:rsidR="00E478C9" w:rsidRDefault="00E478C9" w14:paraId="6DFC69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udyOlS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utiger 47LightC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375FAF" w:rsidR="00564F89" w:rsidP="00564F89" w:rsidRDefault="00375FAF" w14:paraId="0DBA8B50" w14:textId="7A60BB16">
    <w:pPr>
      <w:pStyle w:val="Rodap"/>
      <w:rPr>
        <w:rFonts w:ascii="Calibri" w:hAnsi="Calibri" w:cs="Arial"/>
        <w:b/>
        <w:szCs w:val="14"/>
      </w:rPr>
    </w:pPr>
    <w:r>
      <w:rPr>
        <w:rFonts w:ascii="Calibri" w:hAnsi="Calibri" w:cs="Arial"/>
        <w:b/>
        <w:szCs w:val="14"/>
      </w:rPr>
      <w:t xml:space="preserve">META3 </w:t>
    </w:r>
    <w:r w:rsidR="000E2B1A">
      <w:rPr>
        <w:rFonts w:ascii="Calibri" w:hAnsi="Calibri" w:cs="Arial"/>
        <w:b/>
        <w:szCs w:val="14"/>
      </w:rPr>
      <w:t>SERVIÇOS E TECNOLOGIAS DE INFORMAÇÃO LTDA</w:t>
    </w:r>
  </w:p>
  <w:p w:rsidRPr="00375FAF" w:rsidR="00564F89" w:rsidP="00564F89" w:rsidRDefault="00564F89" w14:paraId="487F2E30" w14:textId="77777777">
    <w:pPr>
      <w:pStyle w:val="Cabealho"/>
      <w:rPr>
        <w:rFonts w:ascii="Calibri" w:hAnsi="Calibri" w:cs="Arial"/>
        <w:sz w:val="14"/>
        <w:szCs w:val="14"/>
      </w:rPr>
    </w:pPr>
    <w:r w:rsidRPr="00375FAF">
      <w:rPr>
        <w:rFonts w:ascii="Calibri" w:hAnsi="Calibri" w:cs="Arial"/>
        <w:sz w:val="14"/>
        <w:szCs w:val="14"/>
      </w:rPr>
      <w:t>Rua</w:t>
    </w:r>
    <w:r w:rsidR="00375FAF">
      <w:rPr>
        <w:rFonts w:ascii="Calibri" w:hAnsi="Calibri" w:cs="Arial"/>
        <w:sz w:val="14"/>
        <w:szCs w:val="14"/>
      </w:rPr>
      <w:t xml:space="preserve"> Tenente Brito Melo</w:t>
    </w:r>
    <w:r w:rsidRPr="00375FAF">
      <w:rPr>
        <w:rFonts w:ascii="Calibri" w:hAnsi="Calibri" w:cs="Arial"/>
        <w:sz w:val="14"/>
        <w:szCs w:val="14"/>
      </w:rPr>
      <w:t xml:space="preserve">, </w:t>
    </w:r>
    <w:r w:rsidR="00375FAF">
      <w:rPr>
        <w:rFonts w:ascii="Calibri" w:hAnsi="Calibri" w:cs="Arial"/>
        <w:sz w:val="14"/>
        <w:szCs w:val="14"/>
      </w:rPr>
      <w:t>427</w:t>
    </w:r>
    <w:r w:rsidRPr="00375FAF">
      <w:rPr>
        <w:rFonts w:ascii="Calibri" w:hAnsi="Calibri" w:cs="Arial"/>
        <w:sz w:val="14"/>
        <w:szCs w:val="14"/>
      </w:rPr>
      <w:t xml:space="preserve"> - 1</w:t>
    </w:r>
    <w:r w:rsidR="00375FAF">
      <w:rPr>
        <w:rFonts w:ascii="Calibri" w:hAnsi="Calibri" w:cs="Arial"/>
        <w:sz w:val="14"/>
        <w:szCs w:val="14"/>
      </w:rPr>
      <w:t>0</w:t>
    </w:r>
    <w:r w:rsidRPr="00375FAF">
      <w:rPr>
        <w:rFonts w:ascii="Calibri" w:hAnsi="Calibri" w:cs="Arial"/>
        <w:sz w:val="14"/>
        <w:szCs w:val="14"/>
      </w:rPr>
      <w:t xml:space="preserve">º andar </w:t>
    </w:r>
    <w:r w:rsidR="00375FAF">
      <w:rPr>
        <w:rFonts w:ascii="Calibri" w:hAnsi="Calibri" w:cs="Arial"/>
        <w:sz w:val="14"/>
        <w:szCs w:val="14"/>
      </w:rPr>
      <w:t>–Barro Preto</w:t>
    </w:r>
    <w:r w:rsidRPr="00375FAF">
      <w:rPr>
        <w:rFonts w:ascii="Calibri" w:hAnsi="Calibri" w:cs="Arial"/>
        <w:sz w:val="14"/>
        <w:szCs w:val="14"/>
      </w:rPr>
      <w:t xml:space="preserve"> - Belo Horizonte/MG - CEP: 301</w:t>
    </w:r>
    <w:r w:rsidR="00375FAF">
      <w:rPr>
        <w:rFonts w:ascii="Calibri" w:hAnsi="Calibri" w:cs="Arial"/>
        <w:sz w:val="14"/>
        <w:szCs w:val="14"/>
      </w:rPr>
      <w:t>8</w:t>
    </w:r>
    <w:r w:rsidRPr="00375FAF">
      <w:rPr>
        <w:rFonts w:ascii="Calibri" w:hAnsi="Calibri" w:cs="Arial"/>
        <w:sz w:val="14"/>
        <w:szCs w:val="14"/>
      </w:rPr>
      <w:t>0-0</w:t>
    </w:r>
    <w:r w:rsidR="00375FAF">
      <w:rPr>
        <w:rFonts w:ascii="Calibri" w:hAnsi="Calibri" w:cs="Arial"/>
        <w:sz w:val="14"/>
        <w:szCs w:val="14"/>
      </w:rPr>
      <w:t>7</w:t>
    </w:r>
    <w:r w:rsidRPr="00375FAF">
      <w:rPr>
        <w:rFonts w:ascii="Calibri" w:hAnsi="Calibri" w:cs="Arial"/>
        <w:sz w:val="14"/>
        <w:szCs w:val="14"/>
      </w:rPr>
      <w:t xml:space="preserve">0 | Tel.: (31) </w:t>
    </w:r>
    <w:r w:rsidR="00375FAF">
      <w:rPr>
        <w:rFonts w:ascii="Calibri" w:hAnsi="Calibri" w:cs="Arial"/>
        <w:sz w:val="14"/>
        <w:szCs w:val="14"/>
      </w:rPr>
      <w:t>3264-9522</w:t>
    </w:r>
  </w:p>
  <w:p w:rsidRPr="00375FAF" w:rsidR="00085784" w:rsidP="00564F89" w:rsidRDefault="00375FAF" w14:paraId="521BD522" w14:textId="7AF5B3DD">
    <w:pPr>
      <w:pStyle w:val="Cabealho"/>
    </w:pPr>
    <w:r w:rsidRPr="00375FAF">
      <w:rPr>
        <w:noProof/>
      </w:rPr>
      <w:drawing>
        <wp:anchor distT="0" distB="0" distL="114300" distR="114300" simplePos="0" relativeHeight="251658240" behindDoc="0" locked="0" layoutInCell="1" allowOverlap="1" wp14:anchorId="1A1B49F2" wp14:editId="23F0811D">
          <wp:simplePos x="0" y="0"/>
          <wp:positionH relativeFrom="column">
            <wp:posOffset>-733313</wp:posOffset>
          </wp:positionH>
          <wp:positionV relativeFrom="paragraph">
            <wp:posOffset>240254</wp:posOffset>
          </wp:positionV>
          <wp:extent cx="7635950" cy="215153"/>
          <wp:effectExtent l="19050" t="0" r="310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́ timbrado A4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5950" cy="21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75FAF" w:rsidR="00564F89">
      <w:rPr>
        <w:rFonts w:ascii="Calibri" w:hAnsi="Calibri" w:cs="Arial"/>
        <w:sz w:val="14"/>
        <w:szCs w:val="14"/>
      </w:rPr>
      <w:t xml:space="preserve">E-mail: </w:t>
    </w:r>
    <w:r w:rsidR="00757B52">
      <w:rPr>
        <w:rFonts w:ascii="Calibri" w:hAnsi="Calibri" w:cs="Arial"/>
        <w:sz w:val="14"/>
        <w:szCs w:val="14"/>
      </w:rPr>
      <w:t>contato@meta3.com.br</w:t>
    </w:r>
    <w:r w:rsidRPr="00375FAF" w:rsidR="00564F89">
      <w:rPr>
        <w:rFonts w:ascii="Calibri" w:hAnsi="Calibri" w:cs="Arial"/>
        <w:sz w:val="14"/>
        <w:szCs w:val="14"/>
      </w:rPr>
      <w:t xml:space="preserve"> </w:t>
    </w:r>
    <w:r w:rsidR="00CE71E1">
      <w:rPr>
        <w:rFonts w:ascii="Calibri" w:hAnsi="Calibri" w:cs="Arial"/>
        <w:sz w:val="14"/>
        <w:szCs w:val="14"/>
      </w:rPr>
      <w:t>–</w:t>
    </w:r>
    <w:r w:rsidRPr="00375FAF" w:rsidR="00564F89">
      <w:rPr>
        <w:rFonts w:ascii="Calibri" w:hAnsi="Calibri" w:cs="Arial"/>
        <w:sz w:val="14"/>
        <w:szCs w:val="14"/>
      </w:rPr>
      <w:t xml:space="preserve"> Site</w:t>
    </w:r>
    <w:r w:rsidR="00CE71E1">
      <w:rPr>
        <w:rFonts w:ascii="Calibri" w:hAnsi="Calibri" w:cs="Arial"/>
        <w:sz w:val="14"/>
        <w:szCs w:val="14"/>
      </w:rPr>
      <w:t xml:space="preserve">: </w:t>
    </w:r>
    <w:hyperlink w:history="1" r:id="rId2">
      <w:r w:rsidRPr="00F34139" w:rsidR="00CE71E1">
        <w:rPr>
          <w:rStyle w:val="Hyperlink"/>
          <w:rFonts w:ascii="Calibri" w:hAnsi="Calibri" w:cs="Arial"/>
          <w:sz w:val="14"/>
          <w:szCs w:val="14"/>
        </w:rPr>
        <w:t>www.meta3group.com.br</w:t>
      </w:r>
    </w:hyperlink>
    <w:r w:rsidR="00CE71E1">
      <w:rPr>
        <w:rFonts w:ascii="Calibri" w:hAnsi="Calibri" w:cs="Arial"/>
        <w:sz w:val="14"/>
        <w:szCs w:val="14"/>
      </w:rPr>
      <w:t xml:space="preserve"> </w:t>
    </w:r>
    <w:r w:rsidRPr="00375FAF" w:rsidR="00564F89">
      <w:rPr>
        <w:rFonts w:ascii="Calibri" w:hAnsi="Calibri" w:cs="Arial"/>
        <w:sz w:val="14"/>
        <w:szCs w:val="14"/>
      </w:rPr>
      <w:t xml:space="preserve">| CNPJ: </w:t>
    </w:r>
    <w:r w:rsidR="00757B52">
      <w:rPr>
        <w:rFonts w:ascii="Calibri" w:hAnsi="Calibri" w:cs="Arial"/>
        <w:sz w:val="14"/>
        <w:szCs w:val="14"/>
      </w:rPr>
      <w:t>05.492.013/0001-49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8C9" w:rsidRDefault="00E478C9" w14:paraId="7B1C0FC4" w14:textId="77777777">
      <w:r>
        <w:separator/>
      </w:r>
    </w:p>
  </w:footnote>
  <w:footnote w:type="continuationSeparator" w:id="0">
    <w:p w:rsidR="00E478C9" w:rsidRDefault="00E478C9" w14:paraId="54D82F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8200D" w:rsidR="00085784" w:rsidP="00350C98" w:rsidRDefault="00085784" w14:paraId="1FD04ABE" w14:textId="77777777">
    <w:pPr>
      <w:pStyle w:val="Cabealho"/>
      <w:rPr>
        <w:sz w:val="48"/>
        <w:szCs w:val="48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2B3B7FB9" wp14:editId="249F9B73">
          <wp:simplePos x="0" y="0"/>
          <wp:positionH relativeFrom="margin">
            <wp:posOffset>4841240</wp:posOffset>
          </wp:positionH>
          <wp:positionV relativeFrom="margin">
            <wp:posOffset>-1077595</wp:posOffset>
          </wp:positionV>
          <wp:extent cx="1447800" cy="764540"/>
          <wp:effectExtent l="1905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icr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76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b05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9191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ffd0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B664B2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199726B"/>
    <w:multiLevelType w:val="hybridMultilevel"/>
    <w:tmpl w:val="792AA2E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11107"/>
    <w:multiLevelType w:val="hybridMultilevel"/>
    <w:tmpl w:val="D9681126"/>
    <w:lvl w:ilvl="0" w:tplc="F1DC0B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D87969"/>
    <w:multiLevelType w:val="hybridMultilevel"/>
    <w:tmpl w:val="2A94E050"/>
    <w:lvl w:ilvl="0" w:tplc="0416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hint="default" w:ascii="Symbol" w:hAnsi="Symbol"/>
      </w:rPr>
    </w:lvl>
    <w:lvl w:ilvl="1" w:tplc="04160019">
      <w:start w:val="1"/>
      <w:numFmt w:val="lowerLetter"/>
      <w:lvlText w:val="%2."/>
      <w:lvlJc w:val="left"/>
      <w:pPr>
        <w:tabs>
          <w:tab w:val="num" w:pos="2499"/>
        </w:tabs>
        <w:ind w:left="249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9"/>
        </w:tabs>
        <w:ind w:left="321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9"/>
        </w:tabs>
        <w:ind w:left="465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9"/>
        </w:tabs>
        <w:ind w:left="537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9"/>
        </w:tabs>
        <w:ind w:left="681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9"/>
        </w:tabs>
        <w:ind w:left="7539" w:hanging="180"/>
      </w:pPr>
    </w:lvl>
  </w:abstractNum>
  <w:abstractNum w:abstractNumId="4" w15:restartNumberingAfterBreak="0">
    <w:nsid w:val="1015331D"/>
    <w:multiLevelType w:val="hybridMultilevel"/>
    <w:tmpl w:val="54FA95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4C2C2F"/>
    <w:multiLevelType w:val="hybridMultilevel"/>
    <w:tmpl w:val="81E4795E"/>
    <w:lvl w:ilvl="0" w:tplc="0416000D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hint="default" w:ascii="Wingdings" w:hAnsi="Wingdings"/>
      </w:rPr>
    </w:lvl>
    <w:lvl w:ilvl="1" w:tplc="04160019">
      <w:start w:val="1"/>
      <w:numFmt w:val="lowerLetter"/>
      <w:lvlText w:val="%2."/>
      <w:lvlJc w:val="left"/>
      <w:pPr>
        <w:tabs>
          <w:tab w:val="num" w:pos="2499"/>
        </w:tabs>
        <w:ind w:left="249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9"/>
        </w:tabs>
        <w:ind w:left="321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9"/>
        </w:tabs>
        <w:ind w:left="465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9"/>
        </w:tabs>
        <w:ind w:left="537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9"/>
        </w:tabs>
        <w:ind w:left="681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9"/>
        </w:tabs>
        <w:ind w:left="7539" w:hanging="180"/>
      </w:pPr>
    </w:lvl>
  </w:abstractNum>
  <w:abstractNum w:abstractNumId="6" w15:restartNumberingAfterBreak="0">
    <w:nsid w:val="14FF1D1D"/>
    <w:multiLevelType w:val="hybridMultilevel"/>
    <w:tmpl w:val="4F526B92"/>
    <w:lvl w:ilvl="0" w:tplc="5B4E41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AA086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F1A4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A5CC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9FAE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C6A0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5CEC9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C544D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3BEFE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7C45B1"/>
    <w:multiLevelType w:val="hybridMultilevel"/>
    <w:tmpl w:val="97AC1AD0"/>
    <w:lvl w:ilvl="0" w:tplc="99FE3D86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98D5237"/>
    <w:multiLevelType w:val="multilevel"/>
    <w:tmpl w:val="BDAE41A4"/>
    <w:lvl w:ilvl="0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8" w:hanging="1440"/>
      </w:pPr>
      <w:rPr>
        <w:rFonts w:hint="default"/>
      </w:rPr>
    </w:lvl>
  </w:abstractNum>
  <w:abstractNum w:abstractNumId="9" w15:restartNumberingAfterBreak="0">
    <w:nsid w:val="2BD30A01"/>
    <w:multiLevelType w:val="hybridMultilevel"/>
    <w:tmpl w:val="F556974A"/>
    <w:lvl w:ilvl="0" w:tplc="0416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2C5274"/>
    <w:multiLevelType w:val="hybridMultilevel"/>
    <w:tmpl w:val="DCDCA4F6"/>
    <w:lvl w:ilvl="0" w:tplc="0416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1" w15:restartNumberingAfterBreak="0">
    <w:nsid w:val="3F392A2D"/>
    <w:multiLevelType w:val="multilevel"/>
    <w:tmpl w:val="009E2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17C6FE5"/>
    <w:multiLevelType w:val="hybridMultilevel"/>
    <w:tmpl w:val="D3EA7642"/>
    <w:lvl w:ilvl="0" w:tplc="5D76106C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783444"/>
    <w:multiLevelType w:val="hybridMultilevel"/>
    <w:tmpl w:val="328EC656"/>
    <w:lvl w:ilvl="0" w:tplc="4FC0F188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45384A2D"/>
    <w:multiLevelType w:val="hybridMultilevel"/>
    <w:tmpl w:val="C1928488"/>
    <w:lvl w:ilvl="0" w:tplc="7ACEC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C6CC6">
      <w:start w:val="2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 w:eastAsia="Batang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280980"/>
    <w:multiLevelType w:val="hybridMultilevel"/>
    <w:tmpl w:val="64DCE14A"/>
    <w:lvl w:ilvl="0" w:tplc="53148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C6EFE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A900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0B25B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01E6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2FA3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0127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CFE3A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1DA1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9D6964"/>
    <w:multiLevelType w:val="multilevel"/>
    <w:tmpl w:val="2084E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 w15:restartNumberingAfterBreak="0">
    <w:nsid w:val="523616C1"/>
    <w:multiLevelType w:val="multilevel"/>
    <w:tmpl w:val="FB58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02C27"/>
    <w:multiLevelType w:val="hybridMultilevel"/>
    <w:tmpl w:val="18C6CC7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9224631"/>
    <w:multiLevelType w:val="hybridMultilevel"/>
    <w:tmpl w:val="1DCEBA7A"/>
    <w:lvl w:ilvl="0" w:tplc="AD8C6CC6">
      <w:start w:val="2"/>
      <w:numFmt w:val="bullet"/>
      <w:lvlText w:val=""/>
      <w:lvlJc w:val="left"/>
      <w:pPr>
        <w:tabs>
          <w:tab w:val="num" w:pos="1429"/>
        </w:tabs>
        <w:ind w:left="1429" w:hanging="360"/>
      </w:pPr>
      <w:rPr>
        <w:rFonts w:hint="default" w:ascii="Wingdings 3" w:hAnsi="Wingdings 3" w:eastAsia="Batang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5ADB498B"/>
    <w:multiLevelType w:val="hybridMultilevel"/>
    <w:tmpl w:val="48EAC8B0"/>
    <w:lvl w:ilvl="0" w:tplc="1348F63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B673D6D"/>
    <w:multiLevelType w:val="hybridMultilevel"/>
    <w:tmpl w:val="6292D770"/>
    <w:lvl w:ilvl="0" w:tplc="6CB249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0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9A7C63"/>
    <w:multiLevelType w:val="hybridMultilevel"/>
    <w:tmpl w:val="5156A034"/>
    <w:lvl w:ilvl="0" w:tplc="0416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62CC7FE1"/>
    <w:multiLevelType w:val="hybridMultilevel"/>
    <w:tmpl w:val="984ACA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377860"/>
    <w:multiLevelType w:val="multilevel"/>
    <w:tmpl w:val="009E2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 w15:restartNumberingAfterBreak="0">
    <w:nsid w:val="6E32334E"/>
    <w:multiLevelType w:val="multilevel"/>
    <w:tmpl w:val="E1AAD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6" w15:restartNumberingAfterBreak="0">
    <w:nsid w:val="77B229A6"/>
    <w:multiLevelType w:val="hybridMultilevel"/>
    <w:tmpl w:val="DC926258"/>
    <w:lvl w:ilvl="0" w:tplc="0416000F">
      <w:start w:val="1"/>
      <w:numFmt w:val="decimal"/>
      <w:lvlText w:val="%1."/>
      <w:lvlJc w:val="left"/>
      <w:pPr>
        <w:tabs>
          <w:tab w:val="num" w:pos="821"/>
        </w:tabs>
        <w:ind w:left="82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27" w15:restartNumberingAfterBreak="0">
    <w:nsid w:val="7FB6611E"/>
    <w:multiLevelType w:val="hybridMultilevel"/>
    <w:tmpl w:val="ACC84F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31">
    <w:abstractNumId w:val="30"/>
  </w:num>
  <w:num w:numId="30">
    <w:abstractNumId w:val="29"/>
  </w:num>
  <w:num w:numId="29">
    <w:abstractNumId w:val="28"/>
  </w:num>
  <w:num w:numId="1" w16cid:durableId="885524671">
    <w:abstractNumId w:val="21"/>
  </w:num>
  <w:num w:numId="2" w16cid:durableId="246312088">
    <w:abstractNumId w:val="14"/>
  </w:num>
  <w:num w:numId="3" w16cid:durableId="1687903098">
    <w:abstractNumId w:val="20"/>
  </w:num>
  <w:num w:numId="4" w16cid:durableId="568464667">
    <w:abstractNumId w:val="19"/>
  </w:num>
  <w:num w:numId="5" w16cid:durableId="1566993554">
    <w:abstractNumId w:val="18"/>
  </w:num>
  <w:num w:numId="6" w16cid:durableId="667439442">
    <w:abstractNumId w:val="4"/>
  </w:num>
  <w:num w:numId="7" w16cid:durableId="768502825">
    <w:abstractNumId w:val="2"/>
  </w:num>
  <w:num w:numId="8" w16cid:durableId="517813571">
    <w:abstractNumId w:val="12"/>
  </w:num>
  <w:num w:numId="9" w16cid:durableId="1209612018">
    <w:abstractNumId w:val="1"/>
  </w:num>
  <w:num w:numId="10" w16cid:durableId="57439902">
    <w:abstractNumId w:val="26"/>
  </w:num>
  <w:num w:numId="11" w16cid:durableId="1233782579">
    <w:abstractNumId w:val="22"/>
  </w:num>
  <w:num w:numId="12" w16cid:durableId="923806926">
    <w:abstractNumId w:val="10"/>
  </w:num>
  <w:num w:numId="13" w16cid:durableId="403334609">
    <w:abstractNumId w:val="16"/>
  </w:num>
  <w:num w:numId="14" w16cid:durableId="1252009637">
    <w:abstractNumId w:val="25"/>
  </w:num>
  <w:num w:numId="15" w16cid:durableId="1054154617">
    <w:abstractNumId w:val="24"/>
  </w:num>
  <w:num w:numId="16" w16cid:durableId="1946377691">
    <w:abstractNumId w:val="11"/>
  </w:num>
  <w:num w:numId="17" w16cid:durableId="192304293">
    <w:abstractNumId w:val="3"/>
  </w:num>
  <w:num w:numId="18" w16cid:durableId="849176547">
    <w:abstractNumId w:val="5"/>
  </w:num>
  <w:num w:numId="19" w16cid:durableId="1753744868">
    <w:abstractNumId w:val="9"/>
  </w:num>
  <w:num w:numId="20" w16cid:durableId="1352956062">
    <w:abstractNumId w:val="7"/>
  </w:num>
  <w:num w:numId="21" w16cid:durableId="985250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7343329">
    <w:abstractNumId w:val="27"/>
  </w:num>
  <w:num w:numId="23" w16cid:durableId="1964727996">
    <w:abstractNumId w:val="0"/>
  </w:num>
  <w:num w:numId="24" w16cid:durableId="311058980">
    <w:abstractNumId w:val="6"/>
  </w:num>
  <w:num w:numId="25" w16cid:durableId="1380015024">
    <w:abstractNumId w:val="15"/>
  </w:num>
  <w:num w:numId="26" w16cid:durableId="1702781510">
    <w:abstractNumId w:val="8"/>
  </w:num>
  <w:num w:numId="27" w16cid:durableId="1860266864">
    <w:abstractNumId w:val="13"/>
  </w:num>
  <w:num w:numId="28" w16cid:durableId="20845973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73e1a,#87774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AD"/>
    <w:rsid w:val="00000EC7"/>
    <w:rsid w:val="000025D5"/>
    <w:rsid w:val="0000367E"/>
    <w:rsid w:val="0001066E"/>
    <w:rsid w:val="00014380"/>
    <w:rsid w:val="0001459D"/>
    <w:rsid w:val="00015ACB"/>
    <w:rsid w:val="0003013C"/>
    <w:rsid w:val="00030A81"/>
    <w:rsid w:val="0003553E"/>
    <w:rsid w:val="00041D1D"/>
    <w:rsid w:val="00046B76"/>
    <w:rsid w:val="00047BE1"/>
    <w:rsid w:val="000516D1"/>
    <w:rsid w:val="0005249D"/>
    <w:rsid w:val="0005492F"/>
    <w:rsid w:val="00061C86"/>
    <w:rsid w:val="00065A8D"/>
    <w:rsid w:val="00066117"/>
    <w:rsid w:val="00066418"/>
    <w:rsid w:val="00072C82"/>
    <w:rsid w:val="00073F29"/>
    <w:rsid w:val="000767BD"/>
    <w:rsid w:val="00076D22"/>
    <w:rsid w:val="00081CB5"/>
    <w:rsid w:val="00085784"/>
    <w:rsid w:val="0008696A"/>
    <w:rsid w:val="00087C14"/>
    <w:rsid w:val="00091328"/>
    <w:rsid w:val="00092A6A"/>
    <w:rsid w:val="000948ED"/>
    <w:rsid w:val="000A27CF"/>
    <w:rsid w:val="000A2F69"/>
    <w:rsid w:val="000C2611"/>
    <w:rsid w:val="000C45A9"/>
    <w:rsid w:val="000D0E6C"/>
    <w:rsid w:val="000D119A"/>
    <w:rsid w:val="000D13A2"/>
    <w:rsid w:val="000D2B6A"/>
    <w:rsid w:val="000D7FBE"/>
    <w:rsid w:val="000E2B1A"/>
    <w:rsid w:val="000E3232"/>
    <w:rsid w:val="000E5929"/>
    <w:rsid w:val="000F6DF2"/>
    <w:rsid w:val="00101F98"/>
    <w:rsid w:val="00102ABF"/>
    <w:rsid w:val="00103117"/>
    <w:rsid w:val="001040C1"/>
    <w:rsid w:val="00104947"/>
    <w:rsid w:val="001076E1"/>
    <w:rsid w:val="00114239"/>
    <w:rsid w:val="00114DD2"/>
    <w:rsid w:val="00115EB1"/>
    <w:rsid w:val="00115F24"/>
    <w:rsid w:val="00117949"/>
    <w:rsid w:val="00117BA6"/>
    <w:rsid w:val="00117D85"/>
    <w:rsid w:val="00122852"/>
    <w:rsid w:val="001328BD"/>
    <w:rsid w:val="001333DF"/>
    <w:rsid w:val="0014014F"/>
    <w:rsid w:val="00140ECD"/>
    <w:rsid w:val="0014286D"/>
    <w:rsid w:val="00143D41"/>
    <w:rsid w:val="00144150"/>
    <w:rsid w:val="00146749"/>
    <w:rsid w:val="0015123C"/>
    <w:rsid w:val="0015213E"/>
    <w:rsid w:val="00154618"/>
    <w:rsid w:val="00157154"/>
    <w:rsid w:val="001574A3"/>
    <w:rsid w:val="00162866"/>
    <w:rsid w:val="001632CB"/>
    <w:rsid w:val="00165548"/>
    <w:rsid w:val="00167AAE"/>
    <w:rsid w:val="00167D24"/>
    <w:rsid w:val="00170747"/>
    <w:rsid w:val="00170B66"/>
    <w:rsid w:val="00172F5B"/>
    <w:rsid w:val="001773D2"/>
    <w:rsid w:val="00194620"/>
    <w:rsid w:val="00194D39"/>
    <w:rsid w:val="001954C3"/>
    <w:rsid w:val="00195F3B"/>
    <w:rsid w:val="001A4E0E"/>
    <w:rsid w:val="001A784C"/>
    <w:rsid w:val="001A7FDA"/>
    <w:rsid w:val="001B0ED5"/>
    <w:rsid w:val="001B28BC"/>
    <w:rsid w:val="001B429C"/>
    <w:rsid w:val="001C0063"/>
    <w:rsid w:val="001C22ED"/>
    <w:rsid w:val="001C23D3"/>
    <w:rsid w:val="001C58E8"/>
    <w:rsid w:val="001C622A"/>
    <w:rsid w:val="001C6330"/>
    <w:rsid w:val="001C75EE"/>
    <w:rsid w:val="001D5A77"/>
    <w:rsid w:val="001D5F67"/>
    <w:rsid w:val="001D5F70"/>
    <w:rsid w:val="001E2F68"/>
    <w:rsid w:val="001F53C7"/>
    <w:rsid w:val="00200C48"/>
    <w:rsid w:val="0020138E"/>
    <w:rsid w:val="00205F4E"/>
    <w:rsid w:val="00213361"/>
    <w:rsid w:val="00213592"/>
    <w:rsid w:val="00214132"/>
    <w:rsid w:val="00216266"/>
    <w:rsid w:val="00227849"/>
    <w:rsid w:val="00227FF8"/>
    <w:rsid w:val="00231D54"/>
    <w:rsid w:val="00235D02"/>
    <w:rsid w:val="00236080"/>
    <w:rsid w:val="0024387B"/>
    <w:rsid w:val="00245CCF"/>
    <w:rsid w:val="00250F41"/>
    <w:rsid w:val="00252286"/>
    <w:rsid w:val="00254C48"/>
    <w:rsid w:val="00255BDC"/>
    <w:rsid w:val="002564CF"/>
    <w:rsid w:val="002626A7"/>
    <w:rsid w:val="0026393C"/>
    <w:rsid w:val="00265C16"/>
    <w:rsid w:val="002700D9"/>
    <w:rsid w:val="002741C4"/>
    <w:rsid w:val="00274E00"/>
    <w:rsid w:val="00275D35"/>
    <w:rsid w:val="00280291"/>
    <w:rsid w:val="00282B79"/>
    <w:rsid w:val="00283781"/>
    <w:rsid w:val="00286710"/>
    <w:rsid w:val="002874E3"/>
    <w:rsid w:val="00290AC6"/>
    <w:rsid w:val="00291ED3"/>
    <w:rsid w:val="00295592"/>
    <w:rsid w:val="002A1618"/>
    <w:rsid w:val="002A53E9"/>
    <w:rsid w:val="002B18B8"/>
    <w:rsid w:val="002B38A4"/>
    <w:rsid w:val="002B3F74"/>
    <w:rsid w:val="002B517B"/>
    <w:rsid w:val="002C1655"/>
    <w:rsid w:val="002C2E28"/>
    <w:rsid w:val="002C41FE"/>
    <w:rsid w:val="002C4DCA"/>
    <w:rsid w:val="002C6751"/>
    <w:rsid w:val="002D1533"/>
    <w:rsid w:val="002D746A"/>
    <w:rsid w:val="002E05B8"/>
    <w:rsid w:val="002E3754"/>
    <w:rsid w:val="002E7AE7"/>
    <w:rsid w:val="002F0572"/>
    <w:rsid w:val="002F14CC"/>
    <w:rsid w:val="002F17F9"/>
    <w:rsid w:val="002F238A"/>
    <w:rsid w:val="002F3647"/>
    <w:rsid w:val="002F7D30"/>
    <w:rsid w:val="003005CA"/>
    <w:rsid w:val="00301541"/>
    <w:rsid w:val="00303C0B"/>
    <w:rsid w:val="00303F17"/>
    <w:rsid w:val="003068D8"/>
    <w:rsid w:val="0031237F"/>
    <w:rsid w:val="003138A7"/>
    <w:rsid w:val="00316068"/>
    <w:rsid w:val="003168B4"/>
    <w:rsid w:val="00317423"/>
    <w:rsid w:val="0032349B"/>
    <w:rsid w:val="003433F9"/>
    <w:rsid w:val="00343BD7"/>
    <w:rsid w:val="003476CA"/>
    <w:rsid w:val="00347D4E"/>
    <w:rsid w:val="00350C98"/>
    <w:rsid w:val="0035275D"/>
    <w:rsid w:val="00352F0B"/>
    <w:rsid w:val="00354F79"/>
    <w:rsid w:val="00355B33"/>
    <w:rsid w:val="00356788"/>
    <w:rsid w:val="00356B1B"/>
    <w:rsid w:val="0035704D"/>
    <w:rsid w:val="00357344"/>
    <w:rsid w:val="003613ED"/>
    <w:rsid w:val="0036217C"/>
    <w:rsid w:val="00363725"/>
    <w:rsid w:val="00364D66"/>
    <w:rsid w:val="0037319D"/>
    <w:rsid w:val="0037331C"/>
    <w:rsid w:val="00375FAF"/>
    <w:rsid w:val="00376BE2"/>
    <w:rsid w:val="0038200D"/>
    <w:rsid w:val="00383B8D"/>
    <w:rsid w:val="00386C0A"/>
    <w:rsid w:val="00386FB5"/>
    <w:rsid w:val="003874C7"/>
    <w:rsid w:val="003874FA"/>
    <w:rsid w:val="0039161E"/>
    <w:rsid w:val="00395C44"/>
    <w:rsid w:val="003A2A4B"/>
    <w:rsid w:val="003B1EA2"/>
    <w:rsid w:val="003B3D34"/>
    <w:rsid w:val="003B3FE4"/>
    <w:rsid w:val="003C02AF"/>
    <w:rsid w:val="003C077D"/>
    <w:rsid w:val="003C0B2A"/>
    <w:rsid w:val="003C67E6"/>
    <w:rsid w:val="003C7494"/>
    <w:rsid w:val="003C7C02"/>
    <w:rsid w:val="003D0722"/>
    <w:rsid w:val="003D2310"/>
    <w:rsid w:val="003D40D2"/>
    <w:rsid w:val="003D4138"/>
    <w:rsid w:val="003D476A"/>
    <w:rsid w:val="003E0BE8"/>
    <w:rsid w:val="003E4EDD"/>
    <w:rsid w:val="003E6243"/>
    <w:rsid w:val="003F3452"/>
    <w:rsid w:val="00403F61"/>
    <w:rsid w:val="00404199"/>
    <w:rsid w:val="004046BB"/>
    <w:rsid w:val="00404B82"/>
    <w:rsid w:val="00406760"/>
    <w:rsid w:val="00412374"/>
    <w:rsid w:val="00412E5F"/>
    <w:rsid w:val="00414D99"/>
    <w:rsid w:val="0042178B"/>
    <w:rsid w:val="00421DE1"/>
    <w:rsid w:val="004257CD"/>
    <w:rsid w:val="00426BDE"/>
    <w:rsid w:val="0043028A"/>
    <w:rsid w:val="0043412B"/>
    <w:rsid w:val="00434C35"/>
    <w:rsid w:val="00441A26"/>
    <w:rsid w:val="00450797"/>
    <w:rsid w:val="004511C6"/>
    <w:rsid w:val="00462084"/>
    <w:rsid w:val="004624F3"/>
    <w:rsid w:val="00462B15"/>
    <w:rsid w:val="00463B60"/>
    <w:rsid w:val="004640AF"/>
    <w:rsid w:val="00465599"/>
    <w:rsid w:val="004660C3"/>
    <w:rsid w:val="00466AFE"/>
    <w:rsid w:val="00467ADE"/>
    <w:rsid w:val="00470681"/>
    <w:rsid w:val="00472EDB"/>
    <w:rsid w:val="0047374B"/>
    <w:rsid w:val="00474D9B"/>
    <w:rsid w:val="00476AE2"/>
    <w:rsid w:val="004803E8"/>
    <w:rsid w:val="00484568"/>
    <w:rsid w:val="00487222"/>
    <w:rsid w:val="00494F42"/>
    <w:rsid w:val="00497114"/>
    <w:rsid w:val="004A1311"/>
    <w:rsid w:val="004A1AC4"/>
    <w:rsid w:val="004A42E8"/>
    <w:rsid w:val="004A79AB"/>
    <w:rsid w:val="004B6B12"/>
    <w:rsid w:val="004C251C"/>
    <w:rsid w:val="004C2880"/>
    <w:rsid w:val="004C3612"/>
    <w:rsid w:val="004D1B57"/>
    <w:rsid w:val="004D23F8"/>
    <w:rsid w:val="004D483E"/>
    <w:rsid w:val="004D628B"/>
    <w:rsid w:val="004E4FA8"/>
    <w:rsid w:val="004E518D"/>
    <w:rsid w:val="004E5441"/>
    <w:rsid w:val="004F0BFF"/>
    <w:rsid w:val="004F2F2F"/>
    <w:rsid w:val="00502768"/>
    <w:rsid w:val="00503D37"/>
    <w:rsid w:val="0050507A"/>
    <w:rsid w:val="00510EDC"/>
    <w:rsid w:val="0051666F"/>
    <w:rsid w:val="005252A3"/>
    <w:rsid w:val="00531658"/>
    <w:rsid w:val="005322F1"/>
    <w:rsid w:val="00532D4B"/>
    <w:rsid w:val="00546462"/>
    <w:rsid w:val="00546BE6"/>
    <w:rsid w:val="005479AA"/>
    <w:rsid w:val="00550F9D"/>
    <w:rsid w:val="0056287F"/>
    <w:rsid w:val="00562907"/>
    <w:rsid w:val="00564F89"/>
    <w:rsid w:val="00570472"/>
    <w:rsid w:val="00573DC1"/>
    <w:rsid w:val="00575537"/>
    <w:rsid w:val="005819BF"/>
    <w:rsid w:val="00583CB7"/>
    <w:rsid w:val="005844EA"/>
    <w:rsid w:val="00585118"/>
    <w:rsid w:val="005867FF"/>
    <w:rsid w:val="00586E7B"/>
    <w:rsid w:val="0058708A"/>
    <w:rsid w:val="00590EFD"/>
    <w:rsid w:val="00592422"/>
    <w:rsid w:val="0059380C"/>
    <w:rsid w:val="005946E5"/>
    <w:rsid w:val="00594A0D"/>
    <w:rsid w:val="00595DC6"/>
    <w:rsid w:val="00596BC4"/>
    <w:rsid w:val="005A0ADA"/>
    <w:rsid w:val="005A3FA0"/>
    <w:rsid w:val="005A48D7"/>
    <w:rsid w:val="005A5BBC"/>
    <w:rsid w:val="005B01A9"/>
    <w:rsid w:val="005B3D87"/>
    <w:rsid w:val="005B512A"/>
    <w:rsid w:val="005B68AF"/>
    <w:rsid w:val="005C0DCF"/>
    <w:rsid w:val="005C5437"/>
    <w:rsid w:val="005C6471"/>
    <w:rsid w:val="005D00E8"/>
    <w:rsid w:val="005D41EB"/>
    <w:rsid w:val="005D6CBC"/>
    <w:rsid w:val="005D6D15"/>
    <w:rsid w:val="005E079C"/>
    <w:rsid w:val="005E233F"/>
    <w:rsid w:val="005E3C7B"/>
    <w:rsid w:val="005E4359"/>
    <w:rsid w:val="005E5910"/>
    <w:rsid w:val="005F0F4E"/>
    <w:rsid w:val="00602839"/>
    <w:rsid w:val="00607799"/>
    <w:rsid w:val="00613109"/>
    <w:rsid w:val="00614A3B"/>
    <w:rsid w:val="00617328"/>
    <w:rsid w:val="0062023F"/>
    <w:rsid w:val="00620466"/>
    <w:rsid w:val="006228B7"/>
    <w:rsid w:val="00626446"/>
    <w:rsid w:val="00627DE6"/>
    <w:rsid w:val="006328E5"/>
    <w:rsid w:val="00632B66"/>
    <w:rsid w:val="0064086D"/>
    <w:rsid w:val="00642CD1"/>
    <w:rsid w:val="0064507D"/>
    <w:rsid w:val="00645261"/>
    <w:rsid w:val="0065314A"/>
    <w:rsid w:val="00653F55"/>
    <w:rsid w:val="0065447D"/>
    <w:rsid w:val="00660734"/>
    <w:rsid w:val="00661F44"/>
    <w:rsid w:val="00663951"/>
    <w:rsid w:val="00664439"/>
    <w:rsid w:val="00667CE7"/>
    <w:rsid w:val="00671368"/>
    <w:rsid w:val="006730EA"/>
    <w:rsid w:val="0067343C"/>
    <w:rsid w:val="0067702C"/>
    <w:rsid w:val="0067748A"/>
    <w:rsid w:val="00677E19"/>
    <w:rsid w:val="00680227"/>
    <w:rsid w:val="00685465"/>
    <w:rsid w:val="006867A5"/>
    <w:rsid w:val="00691A53"/>
    <w:rsid w:val="0069253D"/>
    <w:rsid w:val="006958D9"/>
    <w:rsid w:val="006A02C9"/>
    <w:rsid w:val="006A5B4F"/>
    <w:rsid w:val="006B12C1"/>
    <w:rsid w:val="006B21A6"/>
    <w:rsid w:val="006B52BC"/>
    <w:rsid w:val="006B656A"/>
    <w:rsid w:val="006BAD11"/>
    <w:rsid w:val="006C0926"/>
    <w:rsid w:val="006C0D1D"/>
    <w:rsid w:val="006C4F97"/>
    <w:rsid w:val="006C6FBA"/>
    <w:rsid w:val="006E5793"/>
    <w:rsid w:val="006E59B4"/>
    <w:rsid w:val="006F53BC"/>
    <w:rsid w:val="006F66BF"/>
    <w:rsid w:val="006F6732"/>
    <w:rsid w:val="00700250"/>
    <w:rsid w:val="00701B80"/>
    <w:rsid w:val="00702A51"/>
    <w:rsid w:val="0070411E"/>
    <w:rsid w:val="00706CD7"/>
    <w:rsid w:val="007123BB"/>
    <w:rsid w:val="00716AEC"/>
    <w:rsid w:val="00723E5F"/>
    <w:rsid w:val="007244E1"/>
    <w:rsid w:val="00725483"/>
    <w:rsid w:val="00726AF4"/>
    <w:rsid w:val="00732300"/>
    <w:rsid w:val="007416D4"/>
    <w:rsid w:val="0074301B"/>
    <w:rsid w:val="00746C36"/>
    <w:rsid w:val="007472C9"/>
    <w:rsid w:val="00747435"/>
    <w:rsid w:val="007476ED"/>
    <w:rsid w:val="00750635"/>
    <w:rsid w:val="00757B52"/>
    <w:rsid w:val="0076293E"/>
    <w:rsid w:val="00762B8A"/>
    <w:rsid w:val="00773A25"/>
    <w:rsid w:val="00773CEC"/>
    <w:rsid w:val="007752D4"/>
    <w:rsid w:val="007754D5"/>
    <w:rsid w:val="00775651"/>
    <w:rsid w:val="007762CF"/>
    <w:rsid w:val="00776E69"/>
    <w:rsid w:val="0077768C"/>
    <w:rsid w:val="0078670F"/>
    <w:rsid w:val="00793293"/>
    <w:rsid w:val="00794533"/>
    <w:rsid w:val="00795523"/>
    <w:rsid w:val="007A134D"/>
    <w:rsid w:val="007A1EFC"/>
    <w:rsid w:val="007B17B2"/>
    <w:rsid w:val="007B562F"/>
    <w:rsid w:val="007B5DF5"/>
    <w:rsid w:val="007C3BE8"/>
    <w:rsid w:val="007C443B"/>
    <w:rsid w:val="007C69FB"/>
    <w:rsid w:val="007C7163"/>
    <w:rsid w:val="007D4B4D"/>
    <w:rsid w:val="007D5E6F"/>
    <w:rsid w:val="007D7DF7"/>
    <w:rsid w:val="007E2DA1"/>
    <w:rsid w:val="007F6733"/>
    <w:rsid w:val="00800E83"/>
    <w:rsid w:val="00802B26"/>
    <w:rsid w:val="0080657A"/>
    <w:rsid w:val="00810B62"/>
    <w:rsid w:val="008150C2"/>
    <w:rsid w:val="008172DB"/>
    <w:rsid w:val="00817CF7"/>
    <w:rsid w:val="0082211D"/>
    <w:rsid w:val="008243B1"/>
    <w:rsid w:val="008249A6"/>
    <w:rsid w:val="0083557F"/>
    <w:rsid w:val="00844907"/>
    <w:rsid w:val="00844E06"/>
    <w:rsid w:val="008451F6"/>
    <w:rsid w:val="00847C92"/>
    <w:rsid w:val="008508EF"/>
    <w:rsid w:val="00851D9A"/>
    <w:rsid w:val="008541DD"/>
    <w:rsid w:val="00861CFE"/>
    <w:rsid w:val="00863EBC"/>
    <w:rsid w:val="00865567"/>
    <w:rsid w:val="00871922"/>
    <w:rsid w:val="00874A4D"/>
    <w:rsid w:val="008758A2"/>
    <w:rsid w:val="00880308"/>
    <w:rsid w:val="00881170"/>
    <w:rsid w:val="00883AB3"/>
    <w:rsid w:val="00894630"/>
    <w:rsid w:val="0089544D"/>
    <w:rsid w:val="00896C85"/>
    <w:rsid w:val="00896F01"/>
    <w:rsid w:val="0089706D"/>
    <w:rsid w:val="008A03E7"/>
    <w:rsid w:val="008A2062"/>
    <w:rsid w:val="008A62A7"/>
    <w:rsid w:val="008A6F89"/>
    <w:rsid w:val="008A70DE"/>
    <w:rsid w:val="008B051C"/>
    <w:rsid w:val="008B30A5"/>
    <w:rsid w:val="008B3BA3"/>
    <w:rsid w:val="008C6F10"/>
    <w:rsid w:val="008D3C79"/>
    <w:rsid w:val="008D3E1A"/>
    <w:rsid w:val="008D43DE"/>
    <w:rsid w:val="008D702E"/>
    <w:rsid w:val="008E3172"/>
    <w:rsid w:val="008E61B1"/>
    <w:rsid w:val="008E7009"/>
    <w:rsid w:val="008F397E"/>
    <w:rsid w:val="008F6B62"/>
    <w:rsid w:val="009003A9"/>
    <w:rsid w:val="00902EA9"/>
    <w:rsid w:val="00910D3B"/>
    <w:rsid w:val="00914862"/>
    <w:rsid w:val="00915C6E"/>
    <w:rsid w:val="0091787A"/>
    <w:rsid w:val="00921A35"/>
    <w:rsid w:val="009229E6"/>
    <w:rsid w:val="0092423A"/>
    <w:rsid w:val="009244B1"/>
    <w:rsid w:val="0093195B"/>
    <w:rsid w:val="009348EA"/>
    <w:rsid w:val="00935C21"/>
    <w:rsid w:val="00937669"/>
    <w:rsid w:val="0094008D"/>
    <w:rsid w:val="00945C7B"/>
    <w:rsid w:val="00947662"/>
    <w:rsid w:val="00947895"/>
    <w:rsid w:val="009574C5"/>
    <w:rsid w:val="009747B8"/>
    <w:rsid w:val="0098087F"/>
    <w:rsid w:val="00983DC5"/>
    <w:rsid w:val="0098416A"/>
    <w:rsid w:val="00987AED"/>
    <w:rsid w:val="00987E58"/>
    <w:rsid w:val="0099180F"/>
    <w:rsid w:val="00992B65"/>
    <w:rsid w:val="0099615E"/>
    <w:rsid w:val="009A0943"/>
    <w:rsid w:val="009A36E5"/>
    <w:rsid w:val="009A4553"/>
    <w:rsid w:val="009B168B"/>
    <w:rsid w:val="009B17AD"/>
    <w:rsid w:val="009B4877"/>
    <w:rsid w:val="009B59F9"/>
    <w:rsid w:val="009B6028"/>
    <w:rsid w:val="009B7383"/>
    <w:rsid w:val="009C2547"/>
    <w:rsid w:val="009C2B7E"/>
    <w:rsid w:val="009C596B"/>
    <w:rsid w:val="009D0041"/>
    <w:rsid w:val="009D184B"/>
    <w:rsid w:val="009D79B4"/>
    <w:rsid w:val="009E1D24"/>
    <w:rsid w:val="009E68D6"/>
    <w:rsid w:val="009E6C12"/>
    <w:rsid w:val="009F0548"/>
    <w:rsid w:val="009F0764"/>
    <w:rsid w:val="009F33F2"/>
    <w:rsid w:val="009F4A19"/>
    <w:rsid w:val="009F658B"/>
    <w:rsid w:val="00A02F83"/>
    <w:rsid w:val="00A038EB"/>
    <w:rsid w:val="00A0459E"/>
    <w:rsid w:val="00A070F9"/>
    <w:rsid w:val="00A07E51"/>
    <w:rsid w:val="00A109C3"/>
    <w:rsid w:val="00A10A6D"/>
    <w:rsid w:val="00A126F1"/>
    <w:rsid w:val="00A138F7"/>
    <w:rsid w:val="00A20318"/>
    <w:rsid w:val="00A23055"/>
    <w:rsid w:val="00A2326E"/>
    <w:rsid w:val="00A24142"/>
    <w:rsid w:val="00A24168"/>
    <w:rsid w:val="00A24A4D"/>
    <w:rsid w:val="00A30C0D"/>
    <w:rsid w:val="00A31594"/>
    <w:rsid w:val="00A316DA"/>
    <w:rsid w:val="00A32A2F"/>
    <w:rsid w:val="00A403DA"/>
    <w:rsid w:val="00A40BAD"/>
    <w:rsid w:val="00A416B6"/>
    <w:rsid w:val="00A41DBA"/>
    <w:rsid w:val="00A43793"/>
    <w:rsid w:val="00A452A6"/>
    <w:rsid w:val="00A47F85"/>
    <w:rsid w:val="00A50723"/>
    <w:rsid w:val="00A5101E"/>
    <w:rsid w:val="00A516CA"/>
    <w:rsid w:val="00A532D1"/>
    <w:rsid w:val="00A556FC"/>
    <w:rsid w:val="00A55CDB"/>
    <w:rsid w:val="00A61755"/>
    <w:rsid w:val="00A65ADF"/>
    <w:rsid w:val="00A65E97"/>
    <w:rsid w:val="00A70908"/>
    <w:rsid w:val="00A72F25"/>
    <w:rsid w:val="00A77AA5"/>
    <w:rsid w:val="00A84F12"/>
    <w:rsid w:val="00A855E8"/>
    <w:rsid w:val="00A85DF2"/>
    <w:rsid w:val="00A91440"/>
    <w:rsid w:val="00A961D4"/>
    <w:rsid w:val="00A97126"/>
    <w:rsid w:val="00A9765A"/>
    <w:rsid w:val="00AA1652"/>
    <w:rsid w:val="00AA193F"/>
    <w:rsid w:val="00AA1959"/>
    <w:rsid w:val="00AA2E4D"/>
    <w:rsid w:val="00AA496B"/>
    <w:rsid w:val="00AA6534"/>
    <w:rsid w:val="00AA7120"/>
    <w:rsid w:val="00AA7AE4"/>
    <w:rsid w:val="00AB183E"/>
    <w:rsid w:val="00AB56C9"/>
    <w:rsid w:val="00AC208C"/>
    <w:rsid w:val="00AC530A"/>
    <w:rsid w:val="00AC628C"/>
    <w:rsid w:val="00AD5346"/>
    <w:rsid w:val="00AD615E"/>
    <w:rsid w:val="00AE001D"/>
    <w:rsid w:val="00AE21A0"/>
    <w:rsid w:val="00AE2896"/>
    <w:rsid w:val="00AF0253"/>
    <w:rsid w:val="00AF0FAE"/>
    <w:rsid w:val="00AF22BC"/>
    <w:rsid w:val="00AF474B"/>
    <w:rsid w:val="00B0305B"/>
    <w:rsid w:val="00B04BB4"/>
    <w:rsid w:val="00B06878"/>
    <w:rsid w:val="00B102FF"/>
    <w:rsid w:val="00B11115"/>
    <w:rsid w:val="00B12297"/>
    <w:rsid w:val="00B13CC0"/>
    <w:rsid w:val="00B158E0"/>
    <w:rsid w:val="00B20CDF"/>
    <w:rsid w:val="00B21B9C"/>
    <w:rsid w:val="00B25E49"/>
    <w:rsid w:val="00B2758F"/>
    <w:rsid w:val="00B27BAA"/>
    <w:rsid w:val="00B31D06"/>
    <w:rsid w:val="00B33753"/>
    <w:rsid w:val="00B352EB"/>
    <w:rsid w:val="00B357F6"/>
    <w:rsid w:val="00B37528"/>
    <w:rsid w:val="00B37BEA"/>
    <w:rsid w:val="00B407CA"/>
    <w:rsid w:val="00B43DCF"/>
    <w:rsid w:val="00B46E88"/>
    <w:rsid w:val="00B475E8"/>
    <w:rsid w:val="00B47785"/>
    <w:rsid w:val="00B5203A"/>
    <w:rsid w:val="00B541C2"/>
    <w:rsid w:val="00B60BFA"/>
    <w:rsid w:val="00B612C7"/>
    <w:rsid w:val="00B62F24"/>
    <w:rsid w:val="00B62FD8"/>
    <w:rsid w:val="00B72440"/>
    <w:rsid w:val="00B72B81"/>
    <w:rsid w:val="00B77C72"/>
    <w:rsid w:val="00B81EDE"/>
    <w:rsid w:val="00B84A69"/>
    <w:rsid w:val="00B9126C"/>
    <w:rsid w:val="00B92A16"/>
    <w:rsid w:val="00B97864"/>
    <w:rsid w:val="00BA2680"/>
    <w:rsid w:val="00BA2739"/>
    <w:rsid w:val="00BA35E9"/>
    <w:rsid w:val="00BA4539"/>
    <w:rsid w:val="00BA55C4"/>
    <w:rsid w:val="00BB5B84"/>
    <w:rsid w:val="00BC00E9"/>
    <w:rsid w:val="00BC0122"/>
    <w:rsid w:val="00BC04E0"/>
    <w:rsid w:val="00BC0561"/>
    <w:rsid w:val="00BC167B"/>
    <w:rsid w:val="00BC1B47"/>
    <w:rsid w:val="00BC33F4"/>
    <w:rsid w:val="00BC65C6"/>
    <w:rsid w:val="00BC6C50"/>
    <w:rsid w:val="00BD08F9"/>
    <w:rsid w:val="00BD70A6"/>
    <w:rsid w:val="00BD7B44"/>
    <w:rsid w:val="00BE0C40"/>
    <w:rsid w:val="00BE1492"/>
    <w:rsid w:val="00BE216D"/>
    <w:rsid w:val="00BE2984"/>
    <w:rsid w:val="00BE3C22"/>
    <w:rsid w:val="00BE62C9"/>
    <w:rsid w:val="00BF729D"/>
    <w:rsid w:val="00C01289"/>
    <w:rsid w:val="00C0280A"/>
    <w:rsid w:val="00C04CB8"/>
    <w:rsid w:val="00C05FA6"/>
    <w:rsid w:val="00C07A35"/>
    <w:rsid w:val="00C14DB9"/>
    <w:rsid w:val="00C168F3"/>
    <w:rsid w:val="00C17AAF"/>
    <w:rsid w:val="00C2174E"/>
    <w:rsid w:val="00C223AE"/>
    <w:rsid w:val="00C2372E"/>
    <w:rsid w:val="00C25882"/>
    <w:rsid w:val="00C278F9"/>
    <w:rsid w:val="00C30C77"/>
    <w:rsid w:val="00C34756"/>
    <w:rsid w:val="00C3673F"/>
    <w:rsid w:val="00C37348"/>
    <w:rsid w:val="00C42DA3"/>
    <w:rsid w:val="00C42FDB"/>
    <w:rsid w:val="00C43571"/>
    <w:rsid w:val="00C4799B"/>
    <w:rsid w:val="00C50AA9"/>
    <w:rsid w:val="00C5393C"/>
    <w:rsid w:val="00C53FF9"/>
    <w:rsid w:val="00C6236B"/>
    <w:rsid w:val="00C62F00"/>
    <w:rsid w:val="00C654AE"/>
    <w:rsid w:val="00C716E9"/>
    <w:rsid w:val="00C7368E"/>
    <w:rsid w:val="00C75A8F"/>
    <w:rsid w:val="00C75C02"/>
    <w:rsid w:val="00C8151B"/>
    <w:rsid w:val="00C8193F"/>
    <w:rsid w:val="00C83C2A"/>
    <w:rsid w:val="00C85083"/>
    <w:rsid w:val="00C86124"/>
    <w:rsid w:val="00C870C9"/>
    <w:rsid w:val="00C8741E"/>
    <w:rsid w:val="00C90B3E"/>
    <w:rsid w:val="00C92541"/>
    <w:rsid w:val="00C93736"/>
    <w:rsid w:val="00C95BAB"/>
    <w:rsid w:val="00C95D5D"/>
    <w:rsid w:val="00CA1C1F"/>
    <w:rsid w:val="00CA1F65"/>
    <w:rsid w:val="00CA2BBE"/>
    <w:rsid w:val="00CA6E82"/>
    <w:rsid w:val="00CB086F"/>
    <w:rsid w:val="00CB1220"/>
    <w:rsid w:val="00CB69F7"/>
    <w:rsid w:val="00CB7C24"/>
    <w:rsid w:val="00CC00D5"/>
    <w:rsid w:val="00CC3E8B"/>
    <w:rsid w:val="00CC631E"/>
    <w:rsid w:val="00CC6428"/>
    <w:rsid w:val="00CC6BF3"/>
    <w:rsid w:val="00CD5847"/>
    <w:rsid w:val="00CD6158"/>
    <w:rsid w:val="00CE008E"/>
    <w:rsid w:val="00CE5C49"/>
    <w:rsid w:val="00CE71E1"/>
    <w:rsid w:val="00CF07C2"/>
    <w:rsid w:val="00CF1011"/>
    <w:rsid w:val="00CF3F25"/>
    <w:rsid w:val="00CF6B41"/>
    <w:rsid w:val="00D003A7"/>
    <w:rsid w:val="00D005EE"/>
    <w:rsid w:val="00D01002"/>
    <w:rsid w:val="00D05F6D"/>
    <w:rsid w:val="00D0636C"/>
    <w:rsid w:val="00D06E87"/>
    <w:rsid w:val="00D10EB0"/>
    <w:rsid w:val="00D17580"/>
    <w:rsid w:val="00D17719"/>
    <w:rsid w:val="00D24704"/>
    <w:rsid w:val="00D2607F"/>
    <w:rsid w:val="00D3242D"/>
    <w:rsid w:val="00D34CDF"/>
    <w:rsid w:val="00D40F64"/>
    <w:rsid w:val="00D44BF8"/>
    <w:rsid w:val="00D52855"/>
    <w:rsid w:val="00D54F98"/>
    <w:rsid w:val="00D57CB5"/>
    <w:rsid w:val="00D604DB"/>
    <w:rsid w:val="00D617B6"/>
    <w:rsid w:val="00D75653"/>
    <w:rsid w:val="00D7599C"/>
    <w:rsid w:val="00D843AE"/>
    <w:rsid w:val="00D85CCC"/>
    <w:rsid w:val="00D85EBE"/>
    <w:rsid w:val="00D87883"/>
    <w:rsid w:val="00D9348B"/>
    <w:rsid w:val="00D93C33"/>
    <w:rsid w:val="00D95F1B"/>
    <w:rsid w:val="00D966F4"/>
    <w:rsid w:val="00DA0A98"/>
    <w:rsid w:val="00DA15C2"/>
    <w:rsid w:val="00DA4C68"/>
    <w:rsid w:val="00DA58CA"/>
    <w:rsid w:val="00DB0636"/>
    <w:rsid w:val="00DB1273"/>
    <w:rsid w:val="00DB1F19"/>
    <w:rsid w:val="00DC31A9"/>
    <w:rsid w:val="00DD1661"/>
    <w:rsid w:val="00DE3CDD"/>
    <w:rsid w:val="00DE5645"/>
    <w:rsid w:val="00DE5D7B"/>
    <w:rsid w:val="00DE6BCB"/>
    <w:rsid w:val="00DF0A5A"/>
    <w:rsid w:val="00DF4E31"/>
    <w:rsid w:val="00DF7CB5"/>
    <w:rsid w:val="00E064B9"/>
    <w:rsid w:val="00E17DC1"/>
    <w:rsid w:val="00E17E81"/>
    <w:rsid w:val="00E24386"/>
    <w:rsid w:val="00E244A5"/>
    <w:rsid w:val="00E2510C"/>
    <w:rsid w:val="00E30C06"/>
    <w:rsid w:val="00E30C98"/>
    <w:rsid w:val="00E31C81"/>
    <w:rsid w:val="00E33C56"/>
    <w:rsid w:val="00E3482B"/>
    <w:rsid w:val="00E36F68"/>
    <w:rsid w:val="00E37B1C"/>
    <w:rsid w:val="00E43605"/>
    <w:rsid w:val="00E4432E"/>
    <w:rsid w:val="00E478C9"/>
    <w:rsid w:val="00E509AA"/>
    <w:rsid w:val="00E51425"/>
    <w:rsid w:val="00E5248E"/>
    <w:rsid w:val="00E54E35"/>
    <w:rsid w:val="00E609A1"/>
    <w:rsid w:val="00E61C3D"/>
    <w:rsid w:val="00E63F92"/>
    <w:rsid w:val="00E65F9A"/>
    <w:rsid w:val="00E66ECC"/>
    <w:rsid w:val="00E71C43"/>
    <w:rsid w:val="00E75957"/>
    <w:rsid w:val="00E80656"/>
    <w:rsid w:val="00E81028"/>
    <w:rsid w:val="00E835F4"/>
    <w:rsid w:val="00E840A2"/>
    <w:rsid w:val="00E85E6C"/>
    <w:rsid w:val="00E86A4B"/>
    <w:rsid w:val="00E917A3"/>
    <w:rsid w:val="00EA100E"/>
    <w:rsid w:val="00EA34A2"/>
    <w:rsid w:val="00EA4AF9"/>
    <w:rsid w:val="00EA51AA"/>
    <w:rsid w:val="00EA6A1D"/>
    <w:rsid w:val="00EB1396"/>
    <w:rsid w:val="00EB6EF8"/>
    <w:rsid w:val="00EC2479"/>
    <w:rsid w:val="00EC4266"/>
    <w:rsid w:val="00EC4277"/>
    <w:rsid w:val="00EC6064"/>
    <w:rsid w:val="00ED4451"/>
    <w:rsid w:val="00ED773E"/>
    <w:rsid w:val="00EE1A11"/>
    <w:rsid w:val="00EE57F4"/>
    <w:rsid w:val="00EE60E3"/>
    <w:rsid w:val="00EF04FD"/>
    <w:rsid w:val="00EF2479"/>
    <w:rsid w:val="00EF2EED"/>
    <w:rsid w:val="00F03387"/>
    <w:rsid w:val="00F12B18"/>
    <w:rsid w:val="00F15273"/>
    <w:rsid w:val="00F220FC"/>
    <w:rsid w:val="00F244D0"/>
    <w:rsid w:val="00F35287"/>
    <w:rsid w:val="00F373BD"/>
    <w:rsid w:val="00F40847"/>
    <w:rsid w:val="00F410FA"/>
    <w:rsid w:val="00F43827"/>
    <w:rsid w:val="00F45F50"/>
    <w:rsid w:val="00F50933"/>
    <w:rsid w:val="00F563A2"/>
    <w:rsid w:val="00F61193"/>
    <w:rsid w:val="00F6202E"/>
    <w:rsid w:val="00F674F9"/>
    <w:rsid w:val="00F67E10"/>
    <w:rsid w:val="00F67F17"/>
    <w:rsid w:val="00F741E7"/>
    <w:rsid w:val="00F74DA6"/>
    <w:rsid w:val="00F80144"/>
    <w:rsid w:val="00F8100F"/>
    <w:rsid w:val="00F817BB"/>
    <w:rsid w:val="00F84B5B"/>
    <w:rsid w:val="00F86440"/>
    <w:rsid w:val="00F97C37"/>
    <w:rsid w:val="00FA1448"/>
    <w:rsid w:val="00FA4A1F"/>
    <w:rsid w:val="00FB1BDE"/>
    <w:rsid w:val="00FB51BC"/>
    <w:rsid w:val="00FB6003"/>
    <w:rsid w:val="00FB6A2F"/>
    <w:rsid w:val="00FC0087"/>
    <w:rsid w:val="00FC21D7"/>
    <w:rsid w:val="00FD1FA0"/>
    <w:rsid w:val="00FD7038"/>
    <w:rsid w:val="00FE1622"/>
    <w:rsid w:val="00FE17E8"/>
    <w:rsid w:val="00FE2F93"/>
    <w:rsid w:val="00FE479E"/>
    <w:rsid w:val="00FF5F24"/>
    <w:rsid w:val="00FF6BB0"/>
    <w:rsid w:val="00FF7CA1"/>
    <w:rsid w:val="00FF7F94"/>
    <w:rsid w:val="0164CCD9"/>
    <w:rsid w:val="019DE5C6"/>
    <w:rsid w:val="01DD8631"/>
    <w:rsid w:val="0352F12F"/>
    <w:rsid w:val="038A2576"/>
    <w:rsid w:val="0419F1D2"/>
    <w:rsid w:val="0509B4D6"/>
    <w:rsid w:val="0542865F"/>
    <w:rsid w:val="06D86977"/>
    <w:rsid w:val="06FA7A7E"/>
    <w:rsid w:val="0700BA72"/>
    <w:rsid w:val="08440A90"/>
    <w:rsid w:val="087439D8"/>
    <w:rsid w:val="09F966FA"/>
    <w:rsid w:val="0AB65DC8"/>
    <w:rsid w:val="0ABAB3E6"/>
    <w:rsid w:val="11F145CA"/>
    <w:rsid w:val="130FC95C"/>
    <w:rsid w:val="148EB474"/>
    <w:rsid w:val="155005F1"/>
    <w:rsid w:val="157E5017"/>
    <w:rsid w:val="16055413"/>
    <w:rsid w:val="177C9AFE"/>
    <w:rsid w:val="17EB38DE"/>
    <w:rsid w:val="18FDE5AA"/>
    <w:rsid w:val="1D983DE0"/>
    <w:rsid w:val="1E988494"/>
    <w:rsid w:val="1F14DBC8"/>
    <w:rsid w:val="201D183C"/>
    <w:rsid w:val="207EE369"/>
    <w:rsid w:val="226BAF03"/>
    <w:rsid w:val="247FA77C"/>
    <w:rsid w:val="263236D7"/>
    <w:rsid w:val="267DEA5B"/>
    <w:rsid w:val="2743BEB8"/>
    <w:rsid w:val="2A2A91BA"/>
    <w:rsid w:val="2A647D76"/>
    <w:rsid w:val="2B40EAF0"/>
    <w:rsid w:val="2BC74BFE"/>
    <w:rsid w:val="2CD2669B"/>
    <w:rsid w:val="2E88FC40"/>
    <w:rsid w:val="3074D844"/>
    <w:rsid w:val="327097F6"/>
    <w:rsid w:val="333211D4"/>
    <w:rsid w:val="33C08491"/>
    <w:rsid w:val="34AF18F0"/>
    <w:rsid w:val="382FDE86"/>
    <w:rsid w:val="39016E4A"/>
    <w:rsid w:val="3A17FA7B"/>
    <w:rsid w:val="3BA6EFB8"/>
    <w:rsid w:val="3BC67F03"/>
    <w:rsid w:val="3CDA22C4"/>
    <w:rsid w:val="3D0B3D2F"/>
    <w:rsid w:val="3D624F64"/>
    <w:rsid w:val="3E6C9E75"/>
    <w:rsid w:val="3EFE1FC5"/>
    <w:rsid w:val="4174739B"/>
    <w:rsid w:val="417A68E3"/>
    <w:rsid w:val="41A43F37"/>
    <w:rsid w:val="41F53EDC"/>
    <w:rsid w:val="4235C087"/>
    <w:rsid w:val="42549ED2"/>
    <w:rsid w:val="42FDDB30"/>
    <w:rsid w:val="43163944"/>
    <w:rsid w:val="470931AA"/>
    <w:rsid w:val="47280FF5"/>
    <w:rsid w:val="4828F240"/>
    <w:rsid w:val="48BC5777"/>
    <w:rsid w:val="49102C58"/>
    <w:rsid w:val="49D097DA"/>
    <w:rsid w:val="4AA14214"/>
    <w:rsid w:val="4E070F48"/>
    <w:rsid w:val="4F14438F"/>
    <w:rsid w:val="50F46F1F"/>
    <w:rsid w:val="532E554C"/>
    <w:rsid w:val="587E42B4"/>
    <w:rsid w:val="59043F1B"/>
    <w:rsid w:val="5AD17A8E"/>
    <w:rsid w:val="5B4AB929"/>
    <w:rsid w:val="5C3BDFDD"/>
    <w:rsid w:val="5CE718FD"/>
    <w:rsid w:val="5CEC3F78"/>
    <w:rsid w:val="5E6E82D5"/>
    <w:rsid w:val="5F3CB1E2"/>
    <w:rsid w:val="5FE975DB"/>
    <w:rsid w:val="5FEC2346"/>
    <w:rsid w:val="60B3DED0"/>
    <w:rsid w:val="60F628A3"/>
    <w:rsid w:val="61A8A119"/>
    <w:rsid w:val="65315BD1"/>
    <w:rsid w:val="65439D5F"/>
    <w:rsid w:val="68597DE3"/>
    <w:rsid w:val="68F284CF"/>
    <w:rsid w:val="6974C290"/>
    <w:rsid w:val="6A23E8A3"/>
    <w:rsid w:val="6AD77A04"/>
    <w:rsid w:val="6C873649"/>
    <w:rsid w:val="6E0F1AC6"/>
    <w:rsid w:val="70C28589"/>
    <w:rsid w:val="711439F3"/>
    <w:rsid w:val="7217F58E"/>
    <w:rsid w:val="724DBF66"/>
    <w:rsid w:val="72B00A54"/>
    <w:rsid w:val="72E28BE9"/>
    <w:rsid w:val="735AB401"/>
    <w:rsid w:val="744BDAB5"/>
    <w:rsid w:val="74EE587D"/>
    <w:rsid w:val="75187191"/>
    <w:rsid w:val="761A2CAB"/>
    <w:rsid w:val="7625634B"/>
    <w:rsid w:val="76AA3B01"/>
    <w:rsid w:val="7783E01E"/>
    <w:rsid w:val="782E2524"/>
    <w:rsid w:val="798353DE"/>
    <w:rsid w:val="79C9F585"/>
    <w:rsid w:val="7AF58B54"/>
    <w:rsid w:val="7BF363A6"/>
    <w:rsid w:val="7D3C4E5F"/>
    <w:rsid w:val="7E353D92"/>
    <w:rsid w:val="7E661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73e1a,#877742"/>
    </o:shapedefaults>
    <o:shapelayout v:ext="edit">
      <o:idmap v:ext="edit" data="2"/>
    </o:shapelayout>
  </w:shapeDefaults>
  <w:decimalSymbol w:val=","/>
  <w:listSeparator w:val=";"/>
  <w14:docId w14:val="7F6C1A7F"/>
  <w15:docId w15:val="{3531D22E-45BA-42C0-8F38-84BD2477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3F8"/>
    <w:rPr>
      <w:rFonts w:ascii="GoudyOlSt BT" w:hAnsi="GoudyOlSt BT"/>
      <w:sz w:val="22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D23F8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4D23F8"/>
    <w:pPr>
      <w:keepNext/>
      <w:outlineLvl w:val="1"/>
    </w:pPr>
    <w:rPr>
      <w:rFonts w:ascii="Times New Roman" w:hAnsi="Times New Roman"/>
      <w:b/>
      <w:bCs/>
    </w:rPr>
  </w:style>
  <w:style w:type="paragraph" w:styleId="Ttulo3">
    <w:name w:val="heading 3"/>
    <w:basedOn w:val="Normal"/>
    <w:next w:val="Normal"/>
    <w:qFormat/>
    <w:rsid w:val="004D23F8"/>
    <w:pPr>
      <w:keepNext/>
      <w:jc w:val="center"/>
      <w:outlineLvl w:val="2"/>
    </w:pPr>
    <w:rPr>
      <w:rFonts w:ascii="Bookman Old Style" w:hAnsi="Bookman Old Style"/>
      <w:b/>
      <w:i/>
      <w:sz w:val="28"/>
    </w:rPr>
  </w:style>
  <w:style w:type="paragraph" w:styleId="Ttulo4">
    <w:name w:val="heading 4"/>
    <w:basedOn w:val="Normal"/>
    <w:next w:val="Normal"/>
    <w:link w:val="Ttulo4Char"/>
    <w:qFormat/>
    <w:rsid w:val="004D23F8"/>
    <w:pPr>
      <w:keepNext/>
      <w:jc w:val="both"/>
      <w:outlineLvl w:val="3"/>
    </w:pPr>
    <w:rPr>
      <w:rFonts w:ascii="Bookman Old Style" w:hAnsi="Bookman Old Style"/>
      <w:i/>
      <w:sz w:val="24"/>
    </w:rPr>
  </w:style>
  <w:style w:type="paragraph" w:styleId="Ttulo5">
    <w:name w:val="heading 5"/>
    <w:basedOn w:val="Normal"/>
    <w:next w:val="Normal"/>
    <w:qFormat/>
    <w:rsid w:val="004D23F8"/>
    <w:pPr>
      <w:keepNext/>
      <w:jc w:val="center"/>
      <w:outlineLvl w:val="4"/>
    </w:pPr>
    <w:rPr>
      <w:rFonts w:ascii="Bookman Old Style" w:hAnsi="Bookman Old Style"/>
      <w:b/>
      <w:i/>
      <w:sz w:val="24"/>
    </w:rPr>
  </w:style>
  <w:style w:type="paragraph" w:styleId="Ttulo7">
    <w:name w:val="heading 7"/>
    <w:basedOn w:val="Normal"/>
    <w:next w:val="Normal"/>
    <w:qFormat/>
    <w:rsid w:val="004D23F8"/>
    <w:pPr>
      <w:keepNext/>
      <w:jc w:val="both"/>
      <w:outlineLvl w:val="6"/>
    </w:pPr>
    <w:rPr>
      <w:rFonts w:ascii="Bookman Old Style" w:hAnsi="Bookman Old Style"/>
      <w:b/>
      <w:i/>
    </w:rPr>
  </w:style>
  <w:style w:type="paragraph" w:styleId="Ttulo8">
    <w:name w:val="heading 8"/>
    <w:basedOn w:val="Normal"/>
    <w:next w:val="Normal"/>
    <w:qFormat/>
    <w:rsid w:val="004D23F8"/>
    <w:pPr>
      <w:keepNext/>
      <w:jc w:val="both"/>
      <w:outlineLvl w:val="7"/>
    </w:pPr>
    <w:rPr>
      <w:rFonts w:ascii="Comic Sans MS" w:hAnsi="Comic Sans MS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D23F8"/>
    <w:rPr>
      <w:snapToGrid w:val="0"/>
      <w:lang w:val="en-US"/>
    </w:rPr>
  </w:style>
  <w:style w:type="paragraph" w:styleId="Cabealho">
    <w:name w:val="header"/>
    <w:basedOn w:val="Normal"/>
    <w:rsid w:val="004D23F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D23F8"/>
    <w:pPr>
      <w:tabs>
        <w:tab w:val="center" w:pos="4419"/>
        <w:tab w:val="right" w:pos="8838"/>
      </w:tabs>
    </w:pPr>
    <w:rPr>
      <w:rFonts w:ascii="Frutiger 47LightCn" w:hAnsi="Frutiger 47LightCn"/>
      <w:sz w:val="14"/>
    </w:rPr>
  </w:style>
  <w:style w:type="character" w:styleId="Hyperlink">
    <w:name w:val="Hyperlink"/>
    <w:rsid w:val="004D23F8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4D23F8"/>
    <w:pPr>
      <w:jc w:val="both"/>
    </w:pPr>
    <w:rPr>
      <w:rFonts w:ascii="Century Gothic" w:hAnsi="Century Gothic"/>
    </w:rPr>
  </w:style>
  <w:style w:type="paragraph" w:styleId="Recuodecorpodetexto">
    <w:name w:val="Body Text Indent"/>
    <w:basedOn w:val="Normal"/>
    <w:rsid w:val="004D23F8"/>
    <w:pPr>
      <w:autoSpaceDE w:val="0"/>
      <w:autoSpaceDN w:val="0"/>
      <w:adjustRightInd w:val="0"/>
      <w:ind w:left="709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rsid w:val="004D23F8"/>
    <w:pPr>
      <w:autoSpaceDE w:val="0"/>
      <w:autoSpaceDN w:val="0"/>
      <w:adjustRightInd w:val="0"/>
      <w:ind w:left="709"/>
    </w:pPr>
    <w:rPr>
      <w:rFonts w:ascii="Times New Roman" w:hAnsi="Times New Roman"/>
    </w:rPr>
  </w:style>
  <w:style w:type="paragraph" w:styleId="Recuodecorpodetexto3">
    <w:name w:val="Body Text Indent 3"/>
    <w:basedOn w:val="Normal"/>
    <w:rsid w:val="003874FA"/>
    <w:pPr>
      <w:spacing w:after="120"/>
      <w:ind w:left="283"/>
    </w:pPr>
    <w:rPr>
      <w:rFonts w:ascii="Arial" w:hAnsi="Arial"/>
      <w:sz w:val="16"/>
      <w:szCs w:val="16"/>
    </w:rPr>
  </w:style>
  <w:style w:type="character" w:styleId="Nmerodelinha">
    <w:name w:val="line number"/>
    <w:basedOn w:val="Fontepargpadro"/>
    <w:rsid w:val="00510EDC"/>
  </w:style>
  <w:style w:type="paragraph" w:styleId="MediumGrid1-Accent21" w:customStyle="1">
    <w:name w:val="Medium Grid 1 - Accent 21"/>
    <w:basedOn w:val="Normal"/>
    <w:uiPriority w:val="34"/>
    <w:qFormat/>
    <w:rsid w:val="00575537"/>
    <w:pPr>
      <w:spacing w:after="200" w:line="276" w:lineRule="auto"/>
      <w:ind w:left="720"/>
      <w:contextualSpacing/>
    </w:pPr>
    <w:rPr>
      <w:rFonts w:ascii="Calibri" w:hAnsi="Calibri" w:eastAsia="Calibri"/>
      <w:szCs w:val="22"/>
      <w:lang w:eastAsia="en-US"/>
    </w:rPr>
  </w:style>
  <w:style w:type="table" w:styleId="Tabelacomgrade">
    <w:name w:val="Table Grid"/>
    <w:basedOn w:val="Tabelanormal"/>
    <w:uiPriority w:val="59"/>
    <w:rsid w:val="007472C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tulo1Char" w:customStyle="1">
    <w:name w:val="Título 1 Char"/>
    <w:link w:val="Ttulo1"/>
    <w:rsid w:val="00470681"/>
    <w:rPr>
      <w:rFonts w:ascii="GoudyOlSt BT" w:hAnsi="GoudyOlSt BT" w:cs="Tahoma"/>
      <w:b/>
      <w:sz w:val="22"/>
    </w:rPr>
  </w:style>
  <w:style w:type="character" w:styleId="Ttulo4Char" w:customStyle="1">
    <w:name w:val="Título 4 Char"/>
    <w:link w:val="Ttulo4"/>
    <w:rsid w:val="00470681"/>
    <w:rPr>
      <w:rFonts w:ascii="Bookman Old Style" w:hAnsi="Bookman Old Style"/>
      <w:i/>
      <w:sz w:val="24"/>
    </w:rPr>
  </w:style>
  <w:style w:type="character" w:styleId="Corpodetexto2Char" w:customStyle="1">
    <w:name w:val="Corpo de texto 2 Char"/>
    <w:link w:val="Corpodetexto2"/>
    <w:uiPriority w:val="99"/>
    <w:rsid w:val="00470681"/>
    <w:rPr>
      <w:rFonts w:ascii="Century Gothic" w:hAnsi="Century Gothic"/>
      <w:sz w:val="22"/>
    </w:rPr>
  </w:style>
  <w:style w:type="paragraph" w:styleId="NormalWeb">
    <w:name w:val="Normal (Web)"/>
    <w:basedOn w:val="Normal"/>
    <w:uiPriority w:val="99"/>
    <w:unhideWhenUsed/>
    <w:rsid w:val="0099615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9615E"/>
    <w:pPr>
      <w:spacing w:after="120"/>
    </w:pPr>
    <w:rPr>
      <w:rFonts w:ascii="Times New Roman" w:hAnsi="Times New Roman"/>
      <w:sz w:val="16"/>
      <w:szCs w:val="16"/>
    </w:rPr>
  </w:style>
  <w:style w:type="character" w:styleId="Corpodetexto3Char" w:customStyle="1">
    <w:name w:val="Corpo de texto 3 Char"/>
    <w:link w:val="Corpodetexto3"/>
    <w:uiPriority w:val="99"/>
    <w:semiHidden/>
    <w:rsid w:val="0099615E"/>
    <w:rPr>
      <w:sz w:val="16"/>
      <w:szCs w:val="16"/>
    </w:rPr>
  </w:style>
  <w:style w:type="character" w:styleId="Forte">
    <w:name w:val="Strong"/>
    <w:uiPriority w:val="22"/>
    <w:qFormat/>
    <w:rsid w:val="0099615E"/>
    <w:rPr>
      <w:b/>
      <w:bCs/>
    </w:rPr>
  </w:style>
  <w:style w:type="paragraph" w:styleId="Default" w:customStyle="1">
    <w:name w:val="Default"/>
    <w:rsid w:val="004660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pt-BR"/>
    </w:rPr>
  </w:style>
  <w:style w:type="character" w:styleId="CorpodetextoChar" w:customStyle="1">
    <w:name w:val="Corpo de texto Char"/>
    <w:link w:val="Corpodetexto"/>
    <w:rsid w:val="007244E1"/>
    <w:rPr>
      <w:rFonts w:ascii="GoudyOlSt BT" w:hAnsi="GoudyOlSt BT"/>
      <w:snapToGrid w:val="0"/>
      <w:sz w:val="22"/>
      <w:lang w:val="en-US"/>
    </w:rPr>
  </w:style>
  <w:style w:type="character" w:styleId="HiperlinkVisitado">
    <w:name w:val="FollowedHyperlink"/>
    <w:uiPriority w:val="99"/>
    <w:semiHidden/>
    <w:unhideWhenUsed/>
    <w:rsid w:val="0024387B"/>
    <w:rPr>
      <w:color w:val="800080"/>
      <w:u w:val="single"/>
    </w:rPr>
  </w:style>
  <w:style w:type="character" w:styleId="fontesite" w:customStyle="1">
    <w:name w:val="fontesite"/>
    <w:rsid w:val="00E509AA"/>
  </w:style>
  <w:style w:type="character" w:styleId="estilodeemail18" w:customStyle="1">
    <w:name w:val="estilodeemail18"/>
    <w:semiHidden/>
    <w:rsid w:val="00664439"/>
    <w:rPr>
      <w:color w:val="000000"/>
    </w:rPr>
  </w:style>
  <w:style w:type="paragraph" w:styleId="s10" w:customStyle="1">
    <w:name w:val="s10"/>
    <w:basedOn w:val="Normal"/>
    <w:rsid w:val="0082211D"/>
    <w:pPr>
      <w:spacing w:before="100" w:beforeAutospacing="1" w:after="100" w:afterAutospacing="1"/>
    </w:pPr>
    <w:rPr>
      <w:rFonts w:ascii="Times New Roman" w:hAnsi="Times New Roman" w:eastAsia="Calibri"/>
      <w:sz w:val="24"/>
      <w:szCs w:val="24"/>
    </w:rPr>
  </w:style>
  <w:style w:type="paragraph" w:styleId="s13" w:customStyle="1">
    <w:name w:val="s13"/>
    <w:basedOn w:val="Normal"/>
    <w:rsid w:val="0082211D"/>
    <w:pPr>
      <w:spacing w:before="100" w:beforeAutospacing="1" w:after="100" w:afterAutospacing="1"/>
    </w:pPr>
    <w:rPr>
      <w:rFonts w:ascii="Times New Roman" w:hAnsi="Times New Roman" w:eastAsia="Calibri"/>
      <w:sz w:val="24"/>
      <w:szCs w:val="24"/>
    </w:rPr>
  </w:style>
  <w:style w:type="paragraph" w:styleId="s15" w:customStyle="1">
    <w:name w:val="s15"/>
    <w:basedOn w:val="Normal"/>
    <w:rsid w:val="0082211D"/>
    <w:pPr>
      <w:spacing w:before="100" w:beforeAutospacing="1" w:after="100" w:afterAutospacing="1"/>
    </w:pPr>
    <w:rPr>
      <w:rFonts w:ascii="Times New Roman" w:hAnsi="Times New Roman" w:eastAsia="Calibri"/>
      <w:sz w:val="24"/>
      <w:szCs w:val="24"/>
    </w:rPr>
  </w:style>
  <w:style w:type="character" w:styleId="bumpedfont15" w:customStyle="1">
    <w:name w:val="bumpedfont15"/>
    <w:rsid w:val="0082211D"/>
  </w:style>
  <w:style w:type="character" w:styleId="bumpedfont20" w:customStyle="1">
    <w:name w:val="bumpedfont20"/>
    <w:rsid w:val="0082211D"/>
  </w:style>
  <w:style w:type="character" w:styleId="Ttulo2Char" w:customStyle="1">
    <w:name w:val="Título 2 Char"/>
    <w:link w:val="Ttulo2"/>
    <w:rsid w:val="004E4FA8"/>
    <w:rPr>
      <w:b/>
      <w:bCs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17B2"/>
    <w:rPr>
      <w:rFonts w:ascii="Lucida Grande" w:hAnsi="Lucida Grande" w:cs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B17B2"/>
    <w:rPr>
      <w:rFonts w:ascii="Lucida Grande" w:hAnsi="Lucida Grande" w:cs="Lucida Grande"/>
      <w:sz w:val="18"/>
      <w:szCs w:val="18"/>
      <w:lang w:eastAsia="pt-BR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757B5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7B5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qFormat/>
    <w:rsid w:val="00757B5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styleId="SubttuloChar" w:customStyle="1">
    <w:name w:val="Subtítulo Char"/>
    <w:basedOn w:val="Fontepargpadro"/>
    <w:link w:val="Subttulo"/>
    <w:rsid w:val="00757B52"/>
    <w:rPr>
      <w:rFonts w:ascii="Cambria" w:hAnsi="Cambria"/>
      <w:sz w:val="24"/>
      <w:szCs w:val="24"/>
      <w:lang w:eastAsia="pt-BR"/>
    </w:rPr>
  </w:style>
  <w:style w:type="paragraph" w:styleId="BNDES" w:customStyle="1">
    <w:name w:val="BNDES"/>
    <w:basedOn w:val="Normal"/>
    <w:link w:val="BNDESChar"/>
    <w:rsid w:val="004D483E"/>
    <w:pPr>
      <w:jc w:val="both"/>
    </w:pPr>
    <w:rPr>
      <w:rFonts w:ascii="Times New Roman" w:hAnsi="Times New Roman"/>
      <w:sz w:val="20"/>
    </w:rPr>
  </w:style>
  <w:style w:type="paragraph" w:styleId="CharCharCharCharChar" w:customStyle="1">
    <w:name w:val="Char Char Char Char Char"/>
    <w:basedOn w:val="Normal"/>
    <w:rsid w:val="004D483E"/>
    <w:pPr>
      <w:spacing w:after="160" w:line="240" w:lineRule="exact"/>
    </w:pPr>
    <w:rPr>
      <w:rFonts w:ascii="Verdana" w:hAnsi="Verdana" w:eastAsia="MS Mincho"/>
      <w:sz w:val="20"/>
      <w:lang w:val="en-US" w:eastAsia="en-US"/>
    </w:rPr>
  </w:style>
  <w:style w:type="character" w:styleId="BNDESChar" w:customStyle="1">
    <w:name w:val="BNDES Char"/>
    <w:link w:val="BNDES"/>
    <w:rsid w:val="004D483E"/>
    <w:rPr>
      <w:lang w:eastAsia="pt-BR"/>
    </w:rPr>
  </w:style>
  <w:style w:type="paragraph" w:styleId="paragraph" w:customStyle="1">
    <w:name w:val="paragraph"/>
    <w:basedOn w:val="Normal"/>
    <w:rsid w:val="00FB51B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normaltextrun" w:customStyle="1">
    <w:name w:val="normaltextrun"/>
    <w:basedOn w:val="Fontepargpadro"/>
    <w:rsid w:val="00FB51BC"/>
  </w:style>
  <w:style w:type="character" w:styleId="eop" w:customStyle="1">
    <w:name w:val="eop"/>
    <w:basedOn w:val="Fontepargpadro"/>
    <w:rsid w:val="00FB51BC"/>
  </w:style>
  <w:style w:type="character" w:styleId="scxw212911143" w:customStyle="1">
    <w:name w:val="scxw212911143"/>
    <w:basedOn w:val="Fontepargpadro"/>
    <w:rsid w:val="00FB51BC"/>
  </w:style>
  <w:style w:type="character" w:styleId="spellingerror" w:customStyle="1">
    <w:name w:val="spellingerror"/>
    <w:basedOn w:val="Fontepargpadro"/>
    <w:rsid w:val="00FB51BC"/>
  </w:style>
  <w:style w:type="character" w:styleId="MenoPendente">
    <w:name w:val="Unresolved Mention"/>
    <w:basedOn w:val="Fontepargpadro"/>
    <w:uiPriority w:val="99"/>
    <w:semiHidden/>
    <w:unhideWhenUsed/>
    <w:rsid w:val="00CE71E1"/>
    <w:rPr>
      <w:color w:val="605E5C"/>
      <w:shd w:val="clear" w:color="auto" w:fill="E1DFDD"/>
    </w:rPr>
  </w:style>
  <w:style w:type="character" w:styleId="xxcontentpasted0" w:customStyle="1">
    <w:name w:val="x_x_contentpasted0"/>
    <w:basedOn w:val="Fontepargpadro"/>
    <w:rsid w:val="00D85EBE"/>
  </w:style>
  <w:style w:type="character" w:styleId="marki38m3f9zz" w:customStyle="1">
    <w:name w:val="marki38m3f9zz"/>
    <w:basedOn w:val="Fontepargpadro"/>
    <w:rsid w:val="00D85EBE"/>
  </w:style>
  <w:style w:type="character" w:styleId="xxxcontentpasted4" w:customStyle="1">
    <w:name w:val="x_x_x_contentpasted4"/>
    <w:basedOn w:val="Fontepargpadro"/>
    <w:rsid w:val="00D85EBE"/>
  </w:style>
  <w:style w:type="character" w:styleId="xxxcontentpasted6" w:customStyle="1">
    <w:name w:val="x_x_x_contentpasted6"/>
    <w:basedOn w:val="Fontepargpadro"/>
    <w:rsid w:val="00D85EBE"/>
  </w:style>
  <w:style w:type="character" w:styleId="markulxdjbhff" w:customStyle="1">
    <w:name w:val="markulxdjbhff"/>
    <w:basedOn w:val="Fontepargpadro"/>
    <w:rsid w:val="00D85EBE"/>
  </w:style>
  <w:style w:type="character" w:styleId="fontstyle01" w:customStyle="1">
    <w:name w:val="fontstyle01"/>
    <w:basedOn w:val="Fontepargpadro"/>
    <w:rsid w:val="00101F98"/>
    <w:rPr>
      <w:rFonts w:hint="default" w:ascii="Nunito-Regular" w:hAnsi="Nunito-Regular"/>
      <w:b w:val="0"/>
      <w:bCs w:val="0"/>
      <w:i w:val="0"/>
      <w:iCs w:val="0"/>
      <w:color w:val="000000"/>
      <w:sz w:val="22"/>
      <w:szCs w:val="22"/>
    </w:rPr>
  </w:style>
  <w:style w:type="character" w:styleId="fontstyle11" w:customStyle="1">
    <w:name w:val="fontstyle11"/>
    <w:basedOn w:val="Fontepargpadro"/>
    <w:rsid w:val="00101F98"/>
    <w:rPr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d1143b15aba141dc" Type="http://schemas.openxmlformats.org/officeDocument/2006/relationships/hyperlink" Target="https://www.figma.com/file/O0KEsTEQdZ19ZOqJqnvhT0/Desafio-Meta3Blog?node-id=1251%3A17&amp;t=rvCFo12wP3RywtQF-1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14e705aed62e4574" Type="http://schemas.openxmlformats.org/officeDocument/2006/relationships/hyperlink" Target="https://learn.microsoft.com/pt-br/aspnet/core/tutorials/first-web-api?view=aspnetcore-7.0&amp;tabs=visual-studio" TargetMode="External"/><Relationship Id="Re49a84f7fe8d41d1" Type="http://schemas.openxmlformats.org/officeDocument/2006/relationships/hyperlink" Target="https://www.figma.com/file/O0KEsTEQdZ19ZOqJqnvhT0/Desafio-Meta3Blog?node-id=1251%3A17&amp;t=rvCFo12wP3RywtQF-1" TargetMode="Externa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3group.com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40010.UNICRED\Desktop\Carta_Inkjet_Unicr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BC9328E2A5594CA928F909420F45AA" ma:contentTypeVersion="6" ma:contentTypeDescription="Crie um novo documento." ma:contentTypeScope="" ma:versionID="138246aa1628ab897caeb045636261ec">
  <xsd:schema xmlns:xsd="http://www.w3.org/2001/XMLSchema" xmlns:xs="http://www.w3.org/2001/XMLSchema" xmlns:p="http://schemas.microsoft.com/office/2006/metadata/properties" xmlns:ns2="51963fe0-dfde-4de8-b827-c982c87bc06f" xmlns:ns3="148a5771-3b4b-4a3a-b244-2dde66178f17" targetNamespace="http://schemas.microsoft.com/office/2006/metadata/properties" ma:root="true" ma:fieldsID="c167745be9b12fdaba890fd34d3ae870" ns2:_="" ns3:_="">
    <xsd:import namespace="51963fe0-dfde-4de8-b827-c982c87bc06f"/>
    <xsd:import namespace="148a5771-3b4b-4a3a-b244-2dde66178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63fe0-dfde-4de8-b827-c982c87bc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a5771-3b4b-4a3a-b244-2dde66178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6E9BA-4638-4385-9048-12BACAFC7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068BE-D37B-440A-9045-2BA55D6C60D4}"/>
</file>

<file path=customXml/itemProps3.xml><?xml version="1.0" encoding="utf-8"?>
<ds:datastoreItem xmlns:ds="http://schemas.openxmlformats.org/officeDocument/2006/customXml" ds:itemID="{356173A7-D47B-4E33-9B05-27C849C71658}"/>
</file>

<file path=customXml/itemProps4.xml><?xml version="1.0" encoding="utf-8"?>
<ds:datastoreItem xmlns:ds="http://schemas.openxmlformats.org/officeDocument/2006/customXml" ds:itemID="{E7702C60-B874-4D51-ACDC-F16DF6C06A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Carta_Inkjet_Unicred</ap:Template>
  <ap:Application>Microsoft Word for the web</ap:Application>
  <ap:DocSecurity>0</ap:DocSecurity>
  <ap:ScaleCrop>false</ap:ScaleCrop>
  <ap:Company>Chelles &amp; Hayashi Design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19 de janeiro de 2006</dc:title>
  <dc:creator>f40010</dc:creator>
  <cp:lastModifiedBy>Pedro Reis</cp:lastModifiedBy>
  <cp:revision>45</cp:revision>
  <cp:lastPrinted>2020-02-18T18:06:00Z</cp:lastPrinted>
  <dcterms:created xsi:type="dcterms:W3CDTF">2022-11-22T13:11:00Z</dcterms:created>
  <dcterms:modified xsi:type="dcterms:W3CDTF">2023-05-15T12:44:31Z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0x0101000EBC9328E2A5594CA928F909420F45AA</vt:lpwstr>
  </property>
</Properties>
</file>